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677" w:rsidRPr="00E706EB" w:rsidRDefault="00DC5360" w:rsidP="00241677">
      <w:pPr>
        <w:outlineLvl w:val="0"/>
        <w:rPr>
          <w:sz w:val="36"/>
          <w:lang w:val="en-GB"/>
        </w:rPr>
      </w:pPr>
      <w:r w:rsidRPr="00E706EB">
        <w:rPr>
          <w:sz w:val="36"/>
          <w:lang w:val="en-GB"/>
        </w:rPr>
        <w:t>Assignment</w:t>
      </w:r>
      <w:r w:rsidR="00241677" w:rsidRPr="00E706EB">
        <w:rPr>
          <w:sz w:val="36"/>
          <w:lang w:val="en-GB"/>
        </w:rPr>
        <w:t xml:space="preserve"> </w:t>
      </w:r>
      <w:r w:rsidR="00104104">
        <w:rPr>
          <w:sz w:val="36"/>
          <w:lang w:val="en-GB"/>
        </w:rPr>
        <w:t>WBS Monitor</w:t>
      </w:r>
    </w:p>
    <w:p w:rsidR="00241677" w:rsidRPr="00DC5360" w:rsidRDefault="00DC5360" w:rsidP="00241677">
      <w:pPr>
        <w:rPr>
          <w:sz w:val="20"/>
          <w:lang w:val="en-GB"/>
        </w:rPr>
      </w:pPr>
      <w:r w:rsidRPr="00DC5360">
        <w:rPr>
          <w:sz w:val="20"/>
          <w:lang w:val="en-GB"/>
        </w:rPr>
        <w:t>Date</w:t>
      </w:r>
      <w:r w:rsidR="00241677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241677" w:rsidRPr="00DC5360">
        <w:rPr>
          <w:sz w:val="20"/>
          <w:lang w:val="en-GB"/>
        </w:rPr>
        <w:t xml:space="preserve">: </w:t>
      </w:r>
      <w:r w:rsidR="00104104">
        <w:rPr>
          <w:sz w:val="20"/>
          <w:lang w:val="en-GB"/>
        </w:rPr>
        <w:t>20</w:t>
      </w:r>
      <w:r w:rsidR="008F573F">
        <w:rPr>
          <w:sz w:val="20"/>
          <w:lang w:val="en-GB"/>
        </w:rPr>
        <w:t>-Mar</w:t>
      </w:r>
      <w:r w:rsidR="009E209B">
        <w:rPr>
          <w:sz w:val="20"/>
          <w:lang w:val="en-GB"/>
        </w:rPr>
        <w:t>-2017</w:t>
      </w:r>
    </w:p>
    <w:p w:rsidR="00241677" w:rsidRPr="00405AB9" w:rsidRDefault="00DC5360" w:rsidP="00104104">
      <w:pPr>
        <w:ind w:left="1410" w:hanging="1410"/>
        <w:rPr>
          <w:sz w:val="20"/>
          <w:lang w:val="nl-NL"/>
        </w:rPr>
      </w:pPr>
      <w:proofErr w:type="spellStart"/>
      <w:r w:rsidRPr="00405AB9">
        <w:rPr>
          <w:sz w:val="20"/>
          <w:lang w:val="nl-NL"/>
        </w:rPr>
        <w:t>By</w:t>
      </w:r>
      <w:proofErr w:type="spellEnd"/>
      <w:r w:rsidR="00241677" w:rsidRPr="00405AB9">
        <w:rPr>
          <w:sz w:val="20"/>
          <w:lang w:val="nl-NL"/>
        </w:rPr>
        <w:tab/>
      </w:r>
      <w:r w:rsidR="00583CA7" w:rsidRPr="00405AB9">
        <w:rPr>
          <w:sz w:val="20"/>
          <w:lang w:val="nl-NL"/>
        </w:rPr>
        <w:tab/>
      </w:r>
      <w:r w:rsidR="00262541" w:rsidRPr="00405AB9">
        <w:rPr>
          <w:sz w:val="20"/>
          <w:lang w:val="nl-NL"/>
        </w:rPr>
        <w:t xml:space="preserve">: </w:t>
      </w:r>
      <w:r w:rsidR="008F573F" w:rsidRPr="00405AB9">
        <w:rPr>
          <w:sz w:val="20"/>
          <w:lang w:val="nl-NL"/>
        </w:rPr>
        <w:t xml:space="preserve">Peter </w:t>
      </w:r>
      <w:proofErr w:type="spellStart"/>
      <w:r w:rsidR="008F573F" w:rsidRPr="00405AB9">
        <w:rPr>
          <w:sz w:val="20"/>
          <w:lang w:val="nl-NL"/>
        </w:rPr>
        <w:t>Nocker</w:t>
      </w:r>
      <w:proofErr w:type="spellEnd"/>
      <w:r w:rsidR="008F573F" w:rsidRPr="00405AB9">
        <w:rPr>
          <w:sz w:val="20"/>
          <w:lang w:val="nl-NL"/>
        </w:rPr>
        <w:t xml:space="preserve"> (</w:t>
      </w:r>
      <w:hyperlink r:id="rId8" w:history="1">
        <w:r w:rsidR="00104104" w:rsidRPr="00405AB9">
          <w:rPr>
            <w:rStyle w:val="Hyperlink"/>
            <w:sz w:val="20"/>
            <w:lang w:val="nl-NL"/>
          </w:rPr>
          <w:t>p.nocker@roc-teraa.nl</w:t>
        </w:r>
      </w:hyperlink>
      <w:r w:rsidR="00833C8F" w:rsidRPr="00405AB9">
        <w:rPr>
          <w:sz w:val="20"/>
          <w:lang w:val="nl-NL"/>
        </w:rPr>
        <w:t xml:space="preserve">), </w:t>
      </w:r>
      <w:r w:rsidR="002A529E">
        <w:rPr>
          <w:sz w:val="20"/>
          <w:lang w:val="nl-NL"/>
        </w:rPr>
        <w:t>Jori</w:t>
      </w:r>
      <w:r w:rsidR="00104104" w:rsidRPr="00405AB9">
        <w:rPr>
          <w:sz w:val="20"/>
          <w:lang w:val="nl-NL"/>
        </w:rPr>
        <w:t>s van den Dries (</w:t>
      </w:r>
      <w:hyperlink r:id="rId9" w:history="1">
        <w:r w:rsidR="00B63556" w:rsidRPr="00CA7C10">
          <w:rPr>
            <w:rStyle w:val="Hyperlink"/>
            <w:sz w:val="20"/>
            <w:lang w:val="nl-NL"/>
          </w:rPr>
          <w:t>j.v.d.dries@roc-teraa.nl</w:t>
        </w:r>
      </w:hyperlink>
      <w:r w:rsidR="00104104" w:rsidRPr="00405AB9">
        <w:rPr>
          <w:sz w:val="20"/>
          <w:lang w:val="nl-NL"/>
        </w:rPr>
        <w:t>)</w:t>
      </w:r>
      <w:r w:rsidR="00104104" w:rsidRPr="00405AB9">
        <w:rPr>
          <w:sz w:val="20"/>
          <w:lang w:val="nl-NL"/>
        </w:rPr>
        <w:br/>
        <w:t xml:space="preserve">  Benjamin </w:t>
      </w:r>
      <w:proofErr w:type="spellStart"/>
      <w:r w:rsidR="00104104" w:rsidRPr="00405AB9">
        <w:rPr>
          <w:sz w:val="20"/>
          <w:lang w:val="nl-NL"/>
        </w:rPr>
        <w:t>Porobic</w:t>
      </w:r>
      <w:proofErr w:type="spellEnd"/>
      <w:r w:rsidR="00104104" w:rsidRPr="00405AB9">
        <w:rPr>
          <w:sz w:val="20"/>
          <w:lang w:val="nl-NL"/>
        </w:rPr>
        <w:t xml:space="preserve"> (</w:t>
      </w:r>
      <w:hyperlink r:id="rId10" w:history="1">
        <w:r w:rsidR="00104104" w:rsidRPr="00405AB9">
          <w:rPr>
            <w:rStyle w:val="Hyperlink"/>
            <w:sz w:val="20"/>
            <w:lang w:val="nl-NL"/>
          </w:rPr>
          <w:t>b.porobic@roc-teraa.nl</w:t>
        </w:r>
      </w:hyperlink>
      <w:r w:rsidR="00104104" w:rsidRPr="00405AB9">
        <w:rPr>
          <w:sz w:val="20"/>
          <w:lang w:val="nl-NL"/>
        </w:rPr>
        <w:t>)</w:t>
      </w:r>
    </w:p>
    <w:p w:rsidR="00635984" w:rsidRPr="00DC5360" w:rsidRDefault="00DC5360" w:rsidP="00241677">
      <w:pPr>
        <w:rPr>
          <w:sz w:val="20"/>
          <w:lang w:val="en-GB"/>
        </w:rPr>
      </w:pPr>
      <w:r w:rsidRPr="00DC5360">
        <w:rPr>
          <w:sz w:val="20"/>
          <w:lang w:val="en-GB"/>
        </w:rPr>
        <w:t>Hours</w:t>
      </w:r>
      <w:r w:rsidR="00635984" w:rsidRPr="00DC5360">
        <w:rPr>
          <w:sz w:val="20"/>
          <w:lang w:val="en-GB"/>
        </w:rPr>
        <w:tab/>
      </w:r>
      <w:r w:rsidR="00583CA7" w:rsidRPr="00DC5360">
        <w:rPr>
          <w:sz w:val="20"/>
          <w:lang w:val="en-GB"/>
        </w:rPr>
        <w:tab/>
      </w:r>
      <w:r w:rsidR="00635984" w:rsidRPr="00DC5360">
        <w:rPr>
          <w:sz w:val="20"/>
          <w:lang w:val="en-GB"/>
        </w:rPr>
        <w:t xml:space="preserve">: </w:t>
      </w:r>
      <w:r w:rsidR="00A36DBD">
        <w:rPr>
          <w:sz w:val="20"/>
          <w:lang w:val="en-GB"/>
        </w:rPr>
        <w:t>16</w:t>
      </w:r>
      <w:r w:rsidR="000E625D">
        <w:rPr>
          <w:sz w:val="20"/>
          <w:lang w:val="en-GB"/>
        </w:rPr>
        <w:t xml:space="preserve"> </w:t>
      </w:r>
      <w:r w:rsidR="0099382B">
        <w:rPr>
          <w:sz w:val="20"/>
          <w:lang w:val="en-GB"/>
        </w:rPr>
        <w:t>hours (4</w:t>
      </w:r>
      <w:r w:rsidR="00A36DBD">
        <w:rPr>
          <w:sz w:val="20"/>
          <w:lang w:val="en-GB"/>
        </w:rPr>
        <w:t xml:space="preserve"> weeks, 4</w:t>
      </w:r>
      <w:r w:rsidR="009E209B">
        <w:rPr>
          <w:sz w:val="20"/>
          <w:lang w:val="en-GB"/>
        </w:rPr>
        <w:t xml:space="preserve"> hours a week)</w:t>
      </w:r>
    </w:p>
    <w:p w:rsidR="00583CA7" w:rsidRPr="00C4406D" w:rsidRDefault="0099382B" w:rsidP="00241677">
      <w:pPr>
        <w:rPr>
          <w:sz w:val="20"/>
          <w:lang w:val="en-GB"/>
        </w:rPr>
      </w:pPr>
      <w:r>
        <w:rPr>
          <w:sz w:val="20"/>
          <w:lang w:val="en-GB"/>
        </w:rPr>
        <w:t>Assessment</w:t>
      </w:r>
      <w:r w:rsidR="00583CA7" w:rsidRPr="00C4406D">
        <w:rPr>
          <w:sz w:val="20"/>
          <w:lang w:val="en-GB"/>
        </w:rPr>
        <w:tab/>
        <w:t>:</w:t>
      </w:r>
      <w:r w:rsidR="00A160EE">
        <w:rPr>
          <w:sz w:val="20"/>
          <w:lang w:val="en-GB"/>
        </w:rPr>
        <w:t xml:space="preserve"> </w:t>
      </w:r>
      <w:r>
        <w:rPr>
          <w:sz w:val="20"/>
          <w:lang w:val="en-GB"/>
        </w:rPr>
        <w:t>individual</w:t>
      </w:r>
    </w:p>
    <w:p w:rsidR="00241677" w:rsidRPr="00C4406D" w:rsidRDefault="00241677" w:rsidP="00241677">
      <w:pPr>
        <w:rPr>
          <w:lang w:val="en-GB"/>
        </w:rPr>
      </w:pPr>
    </w:p>
    <w:p w:rsidR="00DC5360" w:rsidRPr="00DC5360" w:rsidRDefault="00DC5360" w:rsidP="00DC5360">
      <w:pPr>
        <w:rPr>
          <w:u w:val="single"/>
          <w:lang w:val="en-GB"/>
        </w:rPr>
      </w:pPr>
      <w:r w:rsidRPr="00DC5360">
        <w:rPr>
          <w:u w:val="single"/>
          <w:lang w:val="en-GB"/>
        </w:rPr>
        <w:t>Read the assignment carefully and</w:t>
      </w:r>
      <w:r w:rsidR="00A36C55">
        <w:rPr>
          <w:u w:val="single"/>
          <w:lang w:val="en-GB"/>
        </w:rPr>
        <w:t xml:space="preserve"> ask questions if anything is not clear</w:t>
      </w:r>
      <w:r w:rsidRPr="00DC5360">
        <w:rPr>
          <w:u w:val="single"/>
          <w:lang w:val="en-GB"/>
        </w:rPr>
        <w:t xml:space="preserve">. </w:t>
      </w:r>
    </w:p>
    <w:p w:rsidR="00DC5360" w:rsidRDefault="00DA4304" w:rsidP="00C83835">
      <w:pPr>
        <w:pStyle w:val="Kop1"/>
        <w:rPr>
          <w:lang w:val="en-GB"/>
        </w:rPr>
      </w:pPr>
      <w:r>
        <w:rPr>
          <w:lang w:val="en-GB"/>
        </w:rPr>
        <w:t>Introduction</w:t>
      </w:r>
    </w:p>
    <w:p w:rsidR="005D57BA" w:rsidRDefault="005D57BA" w:rsidP="002B2E58">
      <w:pPr>
        <w:rPr>
          <w:lang w:val="en-GB"/>
        </w:rPr>
      </w:pPr>
    </w:p>
    <w:p w:rsidR="001C16C0" w:rsidRDefault="00025A2E" w:rsidP="002B2E58">
      <w:pPr>
        <w:rPr>
          <w:lang w:val="en-GB"/>
        </w:rPr>
      </w:pPr>
      <w:r>
        <w:rPr>
          <w:lang w:val="en-GB"/>
        </w:rPr>
        <w:t>When you develop a product it’s</w:t>
      </w:r>
      <w:r w:rsidR="00861804">
        <w:rPr>
          <w:lang w:val="en-GB"/>
        </w:rPr>
        <w:t xml:space="preserve"> important to know how much time you will </w:t>
      </w:r>
      <w:r w:rsidR="00550420">
        <w:rPr>
          <w:lang w:val="en-GB"/>
        </w:rPr>
        <w:t>and have spent</w:t>
      </w:r>
      <w:r w:rsidR="00861804">
        <w:rPr>
          <w:lang w:val="en-GB"/>
        </w:rPr>
        <w:t xml:space="preserve"> </w:t>
      </w:r>
      <w:r w:rsidR="00550420">
        <w:rPr>
          <w:lang w:val="en-GB"/>
        </w:rPr>
        <w:t>on</w:t>
      </w:r>
      <w:r w:rsidR="00861804">
        <w:rPr>
          <w:lang w:val="en-GB"/>
        </w:rPr>
        <w:t xml:space="preserve"> a </w:t>
      </w:r>
      <w:r w:rsidR="00F82914">
        <w:rPr>
          <w:lang w:val="en-GB"/>
        </w:rPr>
        <w:t>project</w:t>
      </w:r>
      <w:r w:rsidR="00861804">
        <w:rPr>
          <w:lang w:val="en-GB"/>
        </w:rPr>
        <w:t xml:space="preserve">, because you don’t want to spend more time than you get paid for. The easiest way to make a project schedule is to </w:t>
      </w:r>
      <w:r w:rsidR="001C5C42">
        <w:rPr>
          <w:lang w:val="en-GB"/>
        </w:rPr>
        <w:t>use Microsoft Excel</w:t>
      </w:r>
      <w:r w:rsidR="00861804">
        <w:rPr>
          <w:lang w:val="en-GB"/>
        </w:rPr>
        <w:t>.</w:t>
      </w:r>
      <w:r w:rsidR="00206823">
        <w:rPr>
          <w:lang w:val="en-GB"/>
        </w:rPr>
        <w:t xml:space="preserve"> But the big disadvantage of using Excel is that it is not a real time tracking sof</w:t>
      </w:r>
      <w:r w:rsidR="00A04F59">
        <w:rPr>
          <w:lang w:val="en-GB"/>
        </w:rPr>
        <w:t>tware, w</w:t>
      </w:r>
      <w:r w:rsidR="00206823">
        <w:rPr>
          <w:lang w:val="en-GB"/>
        </w:rPr>
        <w:t>hen you finish a task you have to add</w:t>
      </w:r>
      <w:r w:rsidR="00BD2C74">
        <w:rPr>
          <w:lang w:val="en-GB"/>
        </w:rPr>
        <w:t xml:space="preserve"> the</w:t>
      </w:r>
      <w:r w:rsidR="00206823">
        <w:rPr>
          <w:lang w:val="en-GB"/>
        </w:rPr>
        <w:t xml:space="preserve"> time manu</w:t>
      </w:r>
      <w:r w:rsidR="007D4CDD">
        <w:rPr>
          <w:lang w:val="en-GB"/>
        </w:rPr>
        <w:t>a</w:t>
      </w:r>
      <w:r w:rsidR="00206823">
        <w:rPr>
          <w:lang w:val="en-GB"/>
        </w:rPr>
        <w:t>lly.</w:t>
      </w:r>
      <w:r w:rsidR="001B3ECD">
        <w:rPr>
          <w:lang w:val="en-GB"/>
        </w:rPr>
        <w:t xml:space="preserve"> </w:t>
      </w:r>
      <w:r w:rsidR="000A5E18">
        <w:rPr>
          <w:lang w:val="en-GB"/>
        </w:rPr>
        <w:t xml:space="preserve">In the following weeks you will </w:t>
      </w:r>
      <w:r w:rsidR="00E04835">
        <w:rPr>
          <w:lang w:val="en-GB"/>
        </w:rPr>
        <w:t xml:space="preserve">“translate” </w:t>
      </w:r>
      <w:r w:rsidR="007C258A">
        <w:rPr>
          <w:lang w:val="en-GB"/>
        </w:rPr>
        <w:t>this</w:t>
      </w:r>
      <w:r w:rsidR="00E04835">
        <w:rPr>
          <w:lang w:val="en-GB"/>
        </w:rPr>
        <w:t xml:space="preserve"> spreadsheet in to a web application named: WBS Monitor.</w:t>
      </w:r>
      <w:r w:rsidR="00212A5F">
        <w:rPr>
          <w:lang w:val="en-GB"/>
        </w:rPr>
        <w:t xml:space="preserve"> </w:t>
      </w:r>
    </w:p>
    <w:p w:rsidR="00861804" w:rsidRDefault="00861804" w:rsidP="002B2E58">
      <w:pPr>
        <w:rPr>
          <w:lang w:val="en-GB"/>
        </w:rPr>
      </w:pPr>
    </w:p>
    <w:p w:rsidR="00861804" w:rsidRDefault="001C16C0" w:rsidP="002B2E58">
      <w:pPr>
        <w:rPr>
          <w:lang w:val="en-GB"/>
        </w:rPr>
      </w:pPr>
      <w:r>
        <w:rPr>
          <w:lang w:val="en-GB"/>
        </w:rPr>
        <w:t>WBS</w:t>
      </w:r>
      <w:r w:rsidR="0009366D">
        <w:rPr>
          <w:lang w:val="en-GB"/>
        </w:rPr>
        <w:t xml:space="preserve"> Monitor is a time tracking web </w:t>
      </w:r>
      <w:r>
        <w:rPr>
          <w:lang w:val="en-GB"/>
        </w:rPr>
        <w:t>application</w:t>
      </w:r>
      <w:r w:rsidR="00392C72">
        <w:rPr>
          <w:lang w:val="en-GB"/>
        </w:rPr>
        <w:t xml:space="preserve">, with </w:t>
      </w:r>
      <w:r w:rsidR="008B6352">
        <w:rPr>
          <w:lang w:val="en-GB"/>
        </w:rPr>
        <w:t>the possibility</w:t>
      </w:r>
      <w:r w:rsidR="00212A5F">
        <w:rPr>
          <w:lang w:val="en-GB"/>
        </w:rPr>
        <w:t xml:space="preserve"> to track tasks f</w:t>
      </w:r>
      <w:r w:rsidR="00780AB7">
        <w:rPr>
          <w:lang w:val="en-GB"/>
        </w:rPr>
        <w:t>rom multiple projects.</w:t>
      </w:r>
      <w:r>
        <w:rPr>
          <w:lang w:val="en-GB"/>
        </w:rPr>
        <w:t xml:space="preserve"> </w:t>
      </w:r>
      <w:r w:rsidR="00861804">
        <w:rPr>
          <w:lang w:val="en-GB"/>
        </w:rPr>
        <w:t>To develop WBS Monitor you will use the following programming languages and techniques: HTML, CSS, PHP, jQuery, AJAX, Twitter Bootstrap.</w:t>
      </w:r>
    </w:p>
    <w:p w:rsidR="000E601C" w:rsidRDefault="000E601C" w:rsidP="002B2E58">
      <w:pPr>
        <w:rPr>
          <w:lang w:val="en-GB"/>
        </w:rPr>
      </w:pPr>
    </w:p>
    <w:p w:rsidR="009C2B9D" w:rsidRDefault="00F20B77" w:rsidP="002B2E58">
      <w:pPr>
        <w:rPr>
          <w:lang w:val="en-GB"/>
        </w:rPr>
      </w:pPr>
      <w:r>
        <w:rPr>
          <w:lang w:val="en-GB"/>
        </w:rPr>
        <w:t xml:space="preserve">Smartphones </w:t>
      </w:r>
      <w:r w:rsidR="00C07AE4">
        <w:rPr>
          <w:lang w:val="en-GB"/>
        </w:rPr>
        <w:t xml:space="preserve">and tablets are popular devices to browse the internet. </w:t>
      </w:r>
      <w:r w:rsidR="002F5AD6">
        <w:rPr>
          <w:lang w:val="en-GB"/>
        </w:rPr>
        <w:t xml:space="preserve">That is why it is important to make your </w:t>
      </w:r>
      <w:r w:rsidR="00833C8F">
        <w:rPr>
          <w:lang w:val="en-GB"/>
        </w:rPr>
        <w:t>WBS Monitor</w:t>
      </w:r>
      <w:r w:rsidR="002F5AD6">
        <w:rPr>
          <w:lang w:val="en-GB"/>
        </w:rPr>
        <w:t xml:space="preserve"> responsive. This means that </w:t>
      </w:r>
      <w:r w:rsidR="008E285C">
        <w:rPr>
          <w:lang w:val="en-GB"/>
        </w:rPr>
        <w:t>the layout of your website</w:t>
      </w:r>
      <w:r w:rsidR="002F5AD6">
        <w:rPr>
          <w:lang w:val="en-GB"/>
        </w:rPr>
        <w:t xml:space="preserve"> adapts to the viewing device of the visitor.</w:t>
      </w:r>
      <w:r w:rsidR="0018033D">
        <w:rPr>
          <w:lang w:val="en-GB"/>
        </w:rPr>
        <w:t xml:space="preserve"> To make your website mobile friendly</w:t>
      </w:r>
      <w:r w:rsidR="004D42F1">
        <w:rPr>
          <w:lang w:val="en-GB"/>
        </w:rPr>
        <w:t xml:space="preserve"> you will be using Twitter Bootstrap</w:t>
      </w:r>
      <w:r w:rsidR="0018033D">
        <w:rPr>
          <w:lang w:val="en-GB"/>
        </w:rPr>
        <w:t>.</w:t>
      </w:r>
    </w:p>
    <w:p w:rsidR="00C44031" w:rsidRDefault="00C44031" w:rsidP="002B2E58">
      <w:pPr>
        <w:rPr>
          <w:lang w:val="en-GB"/>
        </w:rPr>
      </w:pPr>
    </w:p>
    <w:p w:rsidR="009C2B9D" w:rsidRDefault="009C2B9D" w:rsidP="009C2B9D">
      <w:pPr>
        <w:keepNext/>
      </w:pPr>
      <w:r>
        <w:rPr>
          <w:noProof/>
          <w:lang w:val="nl-NL" w:eastAsia="nl-NL"/>
        </w:rPr>
        <w:drawing>
          <wp:inline distT="0" distB="0" distL="0" distR="0" wp14:anchorId="7FDF6F45" wp14:editId="74BE4A2A">
            <wp:extent cx="5462315" cy="1371600"/>
            <wp:effectExtent l="19050" t="19050" r="241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446" cy="13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68C" w:rsidRDefault="009C2B9D" w:rsidP="00833C8F">
      <w:pPr>
        <w:pStyle w:val="Bijschrift"/>
      </w:pPr>
      <w:r>
        <w:t xml:space="preserve">Figure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Projects overview page</w:t>
      </w:r>
    </w:p>
    <w:p w:rsidR="00546B5F" w:rsidRDefault="004E353E" w:rsidP="00833C8F">
      <w:pPr>
        <w:pStyle w:val="Bijschrift"/>
      </w:pPr>
      <w:r>
        <w:rPr>
          <w:noProof/>
          <w:lang w:val="nl-NL" w:eastAsia="nl-NL"/>
        </w:rPr>
        <w:drawing>
          <wp:inline distT="0" distB="0" distL="0" distR="0" wp14:anchorId="2EC7E9A1" wp14:editId="6502E25C">
            <wp:extent cx="5087540" cy="1850065"/>
            <wp:effectExtent l="19050" t="19050" r="1841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384" cy="1858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4B51" w:rsidRDefault="0026455E" w:rsidP="00D6426E">
      <w:pPr>
        <w:pStyle w:val="Bijschrift"/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</w:pPr>
      <w:r>
        <w:t>Fig</w:t>
      </w:r>
      <w:r w:rsidR="00546B5F">
        <w:t>ur</w:t>
      </w:r>
      <w:r>
        <w:t>e</w:t>
      </w:r>
      <w:r w:rsidR="00546B5F">
        <w:t xml:space="preserve"> </w:t>
      </w:r>
      <w:r w:rsidR="00546B5F">
        <w:fldChar w:fldCharType="begin"/>
      </w:r>
      <w:r w:rsidR="00546B5F">
        <w:instrText xml:space="preserve"> SEQ Figuur \* ARABIC </w:instrText>
      </w:r>
      <w:r w:rsidR="00546B5F">
        <w:fldChar w:fldCharType="separate"/>
      </w:r>
      <w:r w:rsidR="009C2B9D">
        <w:rPr>
          <w:noProof/>
        </w:rPr>
        <w:t>2</w:t>
      </w:r>
      <w:r w:rsidR="00546B5F">
        <w:fldChar w:fldCharType="end"/>
      </w:r>
      <w:r w:rsidR="00546B5F">
        <w:t xml:space="preserve"> Project </w:t>
      </w:r>
      <w:r w:rsidR="009C2B9D">
        <w:t>detail page</w:t>
      </w:r>
      <w:r w:rsidR="00614B51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br w:type="page"/>
      </w:r>
    </w:p>
    <w:p w:rsidR="00DC5360" w:rsidRPr="006B2E36" w:rsidRDefault="00DC6333" w:rsidP="00DC5360">
      <w:pPr>
        <w:spacing w:line="320" w:lineRule="atLeast"/>
        <w:rPr>
          <w:rFonts w:ascii="Calibri" w:eastAsia="Times New Roman" w:hAnsi="Calibri" w:cs="Times New Roman"/>
          <w:lang w:val="en-GB" w:eastAsia="nl-NL"/>
        </w:rPr>
      </w:pPr>
      <w:r w:rsidRPr="00DA4304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lastRenderedPageBreak/>
        <w:t>Prior knowledge</w:t>
      </w:r>
      <w:r w:rsidR="007C2CFD" w:rsidRPr="00DA4304">
        <w:rPr>
          <w:rFonts w:ascii="Calibri" w:eastAsia="Times New Roman" w:hAnsi="Calibri" w:cs="Times New Roman"/>
          <w:color w:val="365F91"/>
          <w:sz w:val="32"/>
          <w:szCs w:val="32"/>
          <w:lang w:val="en-GB" w:eastAsia="nl-NL"/>
        </w:rPr>
        <w:t xml:space="preserve"> </w:t>
      </w:r>
    </w:p>
    <w:p w:rsidR="007A7647" w:rsidRPr="007B0F8D" w:rsidRDefault="006E03D6" w:rsidP="007B0F8D">
      <w:pPr>
        <w:spacing w:line="240" w:lineRule="atLeast"/>
        <w:rPr>
          <w:rFonts w:ascii="Calibri" w:eastAsia="Times New Roman" w:hAnsi="Calibri" w:cs="Times New Roman"/>
          <w:lang w:val="en-GB" w:eastAsia="nl-NL"/>
        </w:rPr>
      </w:pPr>
      <w:r>
        <w:rPr>
          <w:rFonts w:ascii="Calibri" w:eastAsia="Times New Roman" w:hAnsi="Calibri" w:cs="Times New Roman"/>
          <w:lang w:val="en-GB" w:eastAsia="nl-NL"/>
        </w:rPr>
        <w:t xml:space="preserve">To successfully complete this assignment </w:t>
      </w:r>
      <w:r w:rsidR="00500035">
        <w:rPr>
          <w:rFonts w:ascii="Calibri" w:eastAsia="Times New Roman" w:hAnsi="Calibri" w:cs="Times New Roman"/>
          <w:lang w:val="en-GB" w:eastAsia="nl-NL"/>
        </w:rPr>
        <w:t>it is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 necessary to have a </w:t>
      </w:r>
      <w:r w:rsidR="007B0F8D">
        <w:rPr>
          <w:rFonts w:ascii="Calibri" w:eastAsia="Times New Roman" w:hAnsi="Calibri" w:cs="Times New Roman"/>
          <w:lang w:val="en-GB" w:eastAsia="nl-NL"/>
        </w:rPr>
        <w:t>good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 understanding of HTML</w:t>
      </w:r>
      <w:r w:rsidR="005F215B">
        <w:rPr>
          <w:rFonts w:ascii="Calibri" w:eastAsia="Times New Roman" w:hAnsi="Calibri" w:cs="Times New Roman"/>
          <w:lang w:val="en-GB" w:eastAsia="nl-NL"/>
        </w:rPr>
        <w:t>, CSS</w:t>
      </w:r>
      <w:r w:rsidR="00666483">
        <w:rPr>
          <w:rFonts w:ascii="Calibri" w:eastAsia="Times New Roman" w:hAnsi="Calibri" w:cs="Times New Roman"/>
          <w:lang w:val="en-GB" w:eastAsia="nl-NL"/>
        </w:rPr>
        <w:t>, jQuery</w:t>
      </w:r>
      <w:r w:rsidR="008C3B68">
        <w:rPr>
          <w:rFonts w:ascii="Calibri" w:eastAsia="Times New Roman" w:hAnsi="Calibri" w:cs="Times New Roman"/>
          <w:lang w:val="en-GB" w:eastAsia="nl-NL"/>
        </w:rPr>
        <w:t>, AJAX</w:t>
      </w:r>
      <w:r w:rsidR="00FC1565">
        <w:rPr>
          <w:rFonts w:ascii="Calibri" w:eastAsia="Times New Roman" w:hAnsi="Calibri" w:cs="Times New Roman"/>
          <w:lang w:val="en-GB" w:eastAsia="nl-NL"/>
        </w:rPr>
        <w:t xml:space="preserve"> and </w:t>
      </w:r>
      <w:r w:rsidR="0030668B">
        <w:rPr>
          <w:rFonts w:ascii="Calibri" w:eastAsia="Times New Roman" w:hAnsi="Calibri" w:cs="Times New Roman"/>
          <w:lang w:val="en-GB" w:eastAsia="nl-NL"/>
        </w:rPr>
        <w:t xml:space="preserve">PHP. 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Must</w:t>
      </w:r>
    </w:p>
    <w:p w:rsidR="000532BA" w:rsidRDefault="00F67228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Possibility to a</w:t>
      </w:r>
      <w:r w:rsidR="00234BFA">
        <w:rPr>
          <w:lang w:val="en-GB" w:eastAsia="nl-NL"/>
        </w:rPr>
        <w:t>dd unlimited number of projects</w:t>
      </w:r>
    </w:p>
    <w:p w:rsidR="00234BFA" w:rsidRDefault="00F67228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Possibility  to a</w:t>
      </w:r>
      <w:r w:rsidR="00234BFA">
        <w:rPr>
          <w:lang w:val="en-GB" w:eastAsia="nl-NL"/>
        </w:rPr>
        <w:t>dd unlimited number of task</w:t>
      </w:r>
      <w:r w:rsidR="001429D3">
        <w:rPr>
          <w:lang w:val="en-GB" w:eastAsia="nl-NL"/>
        </w:rPr>
        <w:t>s</w:t>
      </w:r>
      <w:r w:rsidR="00234BFA">
        <w:rPr>
          <w:lang w:val="en-GB" w:eastAsia="nl-NL"/>
        </w:rPr>
        <w:t xml:space="preserve"> per project</w:t>
      </w:r>
      <w:bookmarkStart w:id="0" w:name="_GoBack"/>
      <w:bookmarkEnd w:id="0"/>
    </w:p>
    <w:p w:rsidR="004B73F2" w:rsidRDefault="00EB2A83" w:rsidP="005E38B9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Every task consists of the following input fields</w:t>
      </w:r>
      <w:r w:rsidR="004B73F2">
        <w:rPr>
          <w:lang w:val="en-GB" w:eastAsia="nl-NL"/>
        </w:rPr>
        <w:t xml:space="preserve">: </w:t>
      </w:r>
      <w:r w:rsidR="005E38B9">
        <w:rPr>
          <w:lang w:val="en-GB" w:eastAsia="nl-NL"/>
        </w:rPr>
        <w:t>task name, p</w:t>
      </w:r>
      <w:r w:rsidR="005E38B9" w:rsidRPr="005E38B9">
        <w:rPr>
          <w:lang w:val="en-GB" w:eastAsia="nl-NL"/>
        </w:rPr>
        <w:t>redecessor</w:t>
      </w:r>
      <w:r w:rsidR="005E38B9">
        <w:rPr>
          <w:lang w:val="en-GB" w:eastAsia="nl-NL"/>
        </w:rPr>
        <w:t xml:space="preserve">, </w:t>
      </w:r>
      <w:r w:rsidR="00BF5CA2">
        <w:rPr>
          <w:lang w:val="en-GB" w:eastAsia="nl-NL"/>
        </w:rPr>
        <w:t xml:space="preserve">name of the developer, </w:t>
      </w:r>
      <w:proofErr w:type="spellStart"/>
      <w:r w:rsidR="00BF5CA2">
        <w:rPr>
          <w:lang w:val="en-GB" w:eastAsia="nl-NL"/>
        </w:rPr>
        <w:t>MoSCoW</w:t>
      </w:r>
      <w:proofErr w:type="spellEnd"/>
      <w:r w:rsidR="00BF5CA2">
        <w:rPr>
          <w:lang w:val="en-GB" w:eastAsia="nl-NL"/>
        </w:rPr>
        <w:t xml:space="preserve">, </w:t>
      </w:r>
      <w:r w:rsidR="00D731A8">
        <w:rPr>
          <w:lang w:val="en-GB" w:eastAsia="nl-NL"/>
        </w:rPr>
        <w:t>plan, do, c</w:t>
      </w:r>
      <w:r w:rsidR="00BF5CA2">
        <w:rPr>
          <w:lang w:val="en-GB" w:eastAsia="nl-NL"/>
        </w:rPr>
        <w:t>heck &amp; act</w:t>
      </w:r>
      <w:r w:rsidR="00F67228">
        <w:rPr>
          <w:lang w:val="en-GB" w:eastAsia="nl-NL"/>
        </w:rPr>
        <w:t xml:space="preserve"> (see figure 2)</w:t>
      </w:r>
    </w:p>
    <w:p w:rsidR="00BE2CBF" w:rsidRDefault="00080BB9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Track time per task</w:t>
      </w:r>
    </w:p>
    <w:p w:rsidR="009C3F51" w:rsidRPr="009C3F51" w:rsidRDefault="009C3F51" w:rsidP="009C3F51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Show total time you expect to work on all the tasks together (plan)</w:t>
      </w:r>
    </w:p>
    <w:p w:rsidR="00273CFC" w:rsidRDefault="00012A3E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Show total time spent on all the task</w:t>
      </w:r>
      <w:r w:rsidR="009C3F51">
        <w:rPr>
          <w:lang w:val="en-GB" w:eastAsia="nl-NL"/>
        </w:rPr>
        <w:t xml:space="preserve"> (do)</w:t>
      </w:r>
    </w:p>
    <w:p w:rsidR="00D44C0C" w:rsidRDefault="007E2A52" w:rsidP="007E2A52">
      <w:pPr>
        <w:pStyle w:val="Lijstalinea"/>
        <w:numPr>
          <w:ilvl w:val="0"/>
          <w:numId w:val="13"/>
        </w:numPr>
        <w:rPr>
          <w:lang w:val="en-GB" w:eastAsia="nl-NL"/>
        </w:rPr>
      </w:pPr>
      <w:r w:rsidRPr="007E2A52">
        <w:rPr>
          <w:lang w:val="en-GB" w:eastAsia="nl-NL"/>
        </w:rPr>
        <w:t>Entity Relations Diagram</w:t>
      </w:r>
      <w:r>
        <w:rPr>
          <w:lang w:val="en-GB" w:eastAsia="nl-NL"/>
        </w:rPr>
        <w:t xml:space="preserve"> (</w:t>
      </w:r>
      <w:r w:rsidR="00BE2CBF">
        <w:rPr>
          <w:lang w:val="en-GB" w:eastAsia="nl-NL"/>
        </w:rPr>
        <w:t>ERD</w:t>
      </w:r>
      <w:r>
        <w:rPr>
          <w:lang w:val="en-GB" w:eastAsia="nl-NL"/>
        </w:rPr>
        <w:t>)</w:t>
      </w:r>
    </w:p>
    <w:p w:rsidR="00E56B5B" w:rsidRDefault="00104FA8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Responsive</w:t>
      </w:r>
      <w:r w:rsidR="00E146AE">
        <w:rPr>
          <w:lang w:val="en-GB" w:eastAsia="nl-NL"/>
        </w:rPr>
        <w:t xml:space="preserve"> / mobile</w:t>
      </w:r>
      <w:r w:rsidR="00EA4620">
        <w:rPr>
          <w:lang w:val="en-GB" w:eastAsia="nl-NL"/>
        </w:rPr>
        <w:t>-</w:t>
      </w:r>
      <w:r w:rsidR="00E146AE">
        <w:rPr>
          <w:lang w:val="en-GB" w:eastAsia="nl-NL"/>
        </w:rPr>
        <w:t>friendly</w:t>
      </w:r>
    </w:p>
    <w:p w:rsidR="002C526A" w:rsidRDefault="002E5BEA" w:rsidP="00E960B6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Clean code</w:t>
      </w:r>
      <w:r w:rsidR="00E1795B">
        <w:rPr>
          <w:lang w:val="en-GB" w:eastAsia="nl-NL"/>
        </w:rPr>
        <w:t xml:space="preserve">: </w:t>
      </w:r>
      <w:r w:rsidR="008939F9">
        <w:rPr>
          <w:lang w:val="en-GB" w:eastAsia="nl-NL"/>
        </w:rPr>
        <w:t>no inline CSS,</w:t>
      </w:r>
      <w:r w:rsidR="00E46828">
        <w:rPr>
          <w:lang w:val="en-GB" w:eastAsia="nl-NL"/>
        </w:rPr>
        <w:t xml:space="preserve"> jQuery,</w:t>
      </w:r>
      <w:r w:rsidR="008939F9">
        <w:rPr>
          <w:lang w:val="en-GB" w:eastAsia="nl-NL"/>
        </w:rPr>
        <w:t xml:space="preserve"> separate </w:t>
      </w:r>
      <w:r w:rsidR="00E1795B">
        <w:rPr>
          <w:lang w:val="en-GB" w:eastAsia="nl-NL"/>
        </w:rPr>
        <w:t xml:space="preserve">PHP </w:t>
      </w:r>
      <w:r w:rsidR="008F1C05">
        <w:rPr>
          <w:lang w:val="en-GB" w:eastAsia="nl-NL"/>
        </w:rPr>
        <w:t>from HTML</w:t>
      </w:r>
      <w:r w:rsidR="00102A30">
        <w:rPr>
          <w:lang w:val="en-GB" w:eastAsia="nl-NL"/>
        </w:rPr>
        <w:t xml:space="preserve"> (Use includes)</w:t>
      </w:r>
    </w:p>
    <w:p w:rsidR="00A55973" w:rsidRPr="00736355" w:rsidRDefault="006F08E7" w:rsidP="00736355">
      <w:pPr>
        <w:pStyle w:val="Lijstalinea"/>
        <w:numPr>
          <w:ilvl w:val="0"/>
          <w:numId w:val="13"/>
        </w:numPr>
        <w:rPr>
          <w:lang w:val="en-GB" w:eastAsia="nl-NL"/>
        </w:rPr>
      </w:pPr>
      <w:r>
        <w:rPr>
          <w:lang w:val="en-GB" w:eastAsia="nl-NL"/>
        </w:rPr>
        <w:t>Organize files and folders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Should</w:t>
      </w:r>
    </w:p>
    <w:p w:rsidR="00A2475E" w:rsidRDefault="0022024A" w:rsidP="0022024A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Possibility  to d</w:t>
      </w:r>
      <w:r w:rsidR="00AA6FC6" w:rsidRPr="0022024A">
        <w:rPr>
          <w:lang w:val="en-GB" w:eastAsia="nl-NL"/>
        </w:rPr>
        <w:t>elete</w:t>
      </w:r>
      <w:r w:rsidR="00864347" w:rsidRPr="0022024A">
        <w:rPr>
          <w:lang w:val="en-GB" w:eastAsia="nl-NL"/>
        </w:rPr>
        <w:t xml:space="preserve"> </w:t>
      </w:r>
      <w:r w:rsidR="00AA6FC6" w:rsidRPr="0022024A">
        <w:rPr>
          <w:lang w:val="en-GB" w:eastAsia="nl-NL"/>
        </w:rPr>
        <w:t>project</w:t>
      </w:r>
      <w:r w:rsidRPr="0022024A">
        <w:rPr>
          <w:lang w:val="en-GB" w:eastAsia="nl-NL"/>
        </w:rPr>
        <w:t>s</w:t>
      </w:r>
      <w:r w:rsidR="00AA6FC6" w:rsidRPr="0022024A">
        <w:rPr>
          <w:lang w:val="en-GB" w:eastAsia="nl-NL"/>
        </w:rPr>
        <w:t xml:space="preserve"> and tasks</w:t>
      </w:r>
    </w:p>
    <w:p w:rsidR="000A174C" w:rsidRDefault="00A94FC0" w:rsidP="000A174C">
      <w:pPr>
        <w:pStyle w:val="Lijstalinea"/>
        <w:numPr>
          <w:ilvl w:val="1"/>
          <w:numId w:val="17"/>
        </w:numPr>
        <w:rPr>
          <w:lang w:val="en-GB" w:eastAsia="nl-NL"/>
        </w:rPr>
      </w:pPr>
      <w:r>
        <w:rPr>
          <w:lang w:val="en-GB" w:eastAsia="nl-NL"/>
        </w:rPr>
        <w:t xml:space="preserve">When you delete an entire </w:t>
      </w:r>
      <w:r w:rsidR="000A174C">
        <w:rPr>
          <w:lang w:val="en-GB" w:eastAsia="nl-NL"/>
        </w:rPr>
        <w:t>project all the tasks of that project should be removed from the database</w:t>
      </w:r>
    </w:p>
    <w:p w:rsidR="00EC5AAC" w:rsidRPr="0022024A" w:rsidRDefault="00EC5AAC" w:rsidP="000A174C">
      <w:pPr>
        <w:pStyle w:val="Lijstalinea"/>
        <w:numPr>
          <w:ilvl w:val="1"/>
          <w:numId w:val="17"/>
        </w:numPr>
        <w:rPr>
          <w:lang w:val="en-GB" w:eastAsia="nl-NL"/>
        </w:rPr>
      </w:pPr>
      <w:r>
        <w:rPr>
          <w:lang w:val="en-GB" w:eastAsia="nl-NL"/>
        </w:rPr>
        <w:t>When you delete a task the total time updates</w:t>
      </w:r>
    </w:p>
    <w:p w:rsidR="00341465" w:rsidRDefault="00341465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Form validation (check for correct input and empty fields)</w:t>
      </w:r>
    </w:p>
    <w:p w:rsidR="000B751E" w:rsidRDefault="000B751E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User feedback</w:t>
      </w:r>
      <w:r w:rsidR="004709BB">
        <w:rPr>
          <w:lang w:val="en-GB" w:eastAsia="nl-NL"/>
        </w:rPr>
        <w:t xml:space="preserve"> (feedback messages):</w:t>
      </w:r>
    </w:p>
    <w:p w:rsidR="004709BB" w:rsidRDefault="00AA2C94" w:rsidP="004709BB">
      <w:pPr>
        <w:pStyle w:val="Lijstalinea"/>
        <w:numPr>
          <w:ilvl w:val="1"/>
          <w:numId w:val="17"/>
        </w:numPr>
        <w:rPr>
          <w:lang w:val="en-GB" w:eastAsia="nl-NL"/>
        </w:rPr>
      </w:pPr>
      <w:r>
        <w:rPr>
          <w:lang w:val="en-GB" w:eastAsia="nl-NL"/>
        </w:rPr>
        <w:t>Show a message when users want to delete a task or project</w:t>
      </w:r>
    </w:p>
    <w:p w:rsidR="00AA2C94" w:rsidRDefault="00A81506" w:rsidP="004709BB">
      <w:pPr>
        <w:pStyle w:val="Lijstalinea"/>
        <w:numPr>
          <w:ilvl w:val="1"/>
          <w:numId w:val="17"/>
        </w:numPr>
        <w:rPr>
          <w:lang w:val="en-GB" w:eastAsia="nl-NL"/>
        </w:rPr>
      </w:pPr>
      <w:r>
        <w:rPr>
          <w:lang w:val="en-GB" w:eastAsia="nl-NL"/>
        </w:rPr>
        <w:t>Notification when users add a task and project</w:t>
      </w:r>
    </w:p>
    <w:p w:rsidR="001B4000" w:rsidRDefault="00FA3583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Indicate with a colour that</w:t>
      </w:r>
      <w:r w:rsidR="001B4000">
        <w:rPr>
          <w:lang w:val="en-GB" w:eastAsia="nl-NL"/>
        </w:rPr>
        <w:t xml:space="preserve"> the time</w:t>
      </w:r>
      <w:r w:rsidR="00D70EDD">
        <w:rPr>
          <w:lang w:val="en-GB" w:eastAsia="nl-NL"/>
        </w:rPr>
        <w:t xml:space="preserve"> you</w:t>
      </w:r>
      <w:r w:rsidR="00F44772">
        <w:rPr>
          <w:lang w:val="en-GB" w:eastAsia="nl-NL"/>
        </w:rPr>
        <w:t xml:space="preserve"> actually spent</w:t>
      </w:r>
      <w:r w:rsidR="00A75C40">
        <w:rPr>
          <w:lang w:val="en-GB" w:eastAsia="nl-NL"/>
        </w:rPr>
        <w:t xml:space="preserve"> on a</w:t>
      </w:r>
      <w:r w:rsidR="007312A6">
        <w:rPr>
          <w:lang w:val="en-GB" w:eastAsia="nl-NL"/>
        </w:rPr>
        <w:t xml:space="preserve"> </w:t>
      </w:r>
      <w:r w:rsidR="00A85954">
        <w:rPr>
          <w:lang w:val="en-GB" w:eastAsia="nl-NL"/>
        </w:rPr>
        <w:t>specific</w:t>
      </w:r>
      <w:r w:rsidR="00A75C40">
        <w:rPr>
          <w:lang w:val="en-GB" w:eastAsia="nl-NL"/>
        </w:rPr>
        <w:t xml:space="preserve"> task</w:t>
      </w:r>
      <w:r w:rsidR="006120A6">
        <w:rPr>
          <w:lang w:val="en-GB" w:eastAsia="nl-NL"/>
        </w:rPr>
        <w:t xml:space="preserve"> (do)</w:t>
      </w:r>
      <w:r w:rsidR="00F44772">
        <w:rPr>
          <w:lang w:val="en-GB" w:eastAsia="nl-NL"/>
        </w:rPr>
        <w:t xml:space="preserve"> is more </w:t>
      </w:r>
      <w:r w:rsidR="000B2F39">
        <w:rPr>
          <w:lang w:val="en-GB" w:eastAsia="nl-NL"/>
        </w:rPr>
        <w:t>than</w:t>
      </w:r>
      <w:r w:rsidR="00F44772">
        <w:rPr>
          <w:lang w:val="en-GB" w:eastAsia="nl-NL"/>
        </w:rPr>
        <w:t xml:space="preserve"> the time you have planned</w:t>
      </w:r>
      <w:r w:rsidR="006120A6">
        <w:rPr>
          <w:lang w:val="en-GB" w:eastAsia="nl-NL"/>
        </w:rPr>
        <w:t xml:space="preserve"> (plan)</w:t>
      </w:r>
      <w:r w:rsidR="00AD0AE0">
        <w:rPr>
          <w:lang w:val="en-GB" w:eastAsia="nl-NL"/>
        </w:rPr>
        <w:t xml:space="preserve"> for that task</w:t>
      </w:r>
      <w:r w:rsidR="001B4000">
        <w:rPr>
          <w:lang w:val="en-GB" w:eastAsia="nl-NL"/>
        </w:rPr>
        <w:t>.</w:t>
      </w:r>
    </w:p>
    <w:p w:rsidR="005C2492" w:rsidRDefault="005C2492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Indicate with a colour or icon that the total time you spent</w:t>
      </w:r>
      <w:r w:rsidR="00005373">
        <w:rPr>
          <w:lang w:val="en-GB" w:eastAsia="nl-NL"/>
        </w:rPr>
        <w:t xml:space="preserve"> (do)</w:t>
      </w:r>
      <w:r>
        <w:rPr>
          <w:lang w:val="en-GB" w:eastAsia="nl-NL"/>
        </w:rPr>
        <w:t xml:space="preserve"> on all the tasks</w:t>
      </w:r>
      <w:r w:rsidR="00F905DA">
        <w:rPr>
          <w:lang w:val="en-GB" w:eastAsia="nl-NL"/>
        </w:rPr>
        <w:t xml:space="preserve"> together</w:t>
      </w:r>
      <w:r>
        <w:rPr>
          <w:lang w:val="en-GB" w:eastAsia="nl-NL"/>
        </w:rPr>
        <w:t xml:space="preserve"> is more than the time you planned</w:t>
      </w:r>
      <w:r w:rsidR="00005373">
        <w:rPr>
          <w:lang w:val="en-GB" w:eastAsia="nl-NL"/>
        </w:rPr>
        <w:t xml:space="preserve"> (plan)</w:t>
      </w:r>
      <w:r>
        <w:rPr>
          <w:lang w:val="en-GB" w:eastAsia="nl-NL"/>
        </w:rPr>
        <w:t>.</w:t>
      </w:r>
    </w:p>
    <w:p w:rsidR="00736355" w:rsidRDefault="00736355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Test your website in different browsers and devices</w:t>
      </w:r>
      <w:r w:rsidR="008C2C3E">
        <w:rPr>
          <w:lang w:val="en-GB" w:eastAsia="nl-NL"/>
        </w:rPr>
        <w:t>. Show a test plan that you have tested your WBS Monitor in different browsers.</w:t>
      </w:r>
    </w:p>
    <w:p w:rsidR="006C46B0" w:rsidRPr="00A2475E" w:rsidRDefault="00C14C70" w:rsidP="00A2475E">
      <w:pPr>
        <w:pStyle w:val="Lijstalinea"/>
        <w:numPr>
          <w:ilvl w:val="0"/>
          <w:numId w:val="17"/>
        </w:numPr>
        <w:rPr>
          <w:lang w:val="en-GB" w:eastAsia="nl-NL"/>
        </w:rPr>
      </w:pPr>
      <w:r>
        <w:rPr>
          <w:lang w:val="en-GB" w:eastAsia="nl-NL"/>
        </w:rPr>
        <w:t>Normalize your database, your database structure should be efficiently orga</w:t>
      </w:r>
      <w:r w:rsidR="006F15E7">
        <w:rPr>
          <w:lang w:val="en-GB" w:eastAsia="nl-NL"/>
        </w:rPr>
        <w:t>nized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Could</w:t>
      </w:r>
    </w:p>
    <w:p w:rsidR="002007C2" w:rsidRDefault="0069344D" w:rsidP="002007C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Make a login</w:t>
      </w:r>
    </w:p>
    <w:p w:rsidR="007419E2" w:rsidRDefault="007419E2" w:rsidP="002007C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Make a filter on the project</w:t>
      </w:r>
      <w:r w:rsidR="00134985">
        <w:rPr>
          <w:lang w:val="en-GB" w:eastAsia="nl-NL"/>
        </w:rPr>
        <w:t xml:space="preserve"> detail</w:t>
      </w:r>
      <w:r>
        <w:rPr>
          <w:lang w:val="en-GB" w:eastAsia="nl-NL"/>
        </w:rPr>
        <w:t xml:space="preserve"> page</w:t>
      </w:r>
    </w:p>
    <w:p w:rsidR="000C1716" w:rsidRDefault="000C1716" w:rsidP="002007C2">
      <w:pPr>
        <w:pStyle w:val="Lijstalinea"/>
        <w:numPr>
          <w:ilvl w:val="0"/>
          <w:numId w:val="14"/>
        </w:numPr>
        <w:rPr>
          <w:lang w:val="en-GB" w:eastAsia="nl-NL"/>
        </w:rPr>
      </w:pPr>
      <w:r>
        <w:rPr>
          <w:lang w:val="en-GB" w:eastAsia="nl-NL"/>
        </w:rPr>
        <w:t>Use a PHP-framework (if familiar</w:t>
      </w:r>
      <w:r w:rsidR="008F1701">
        <w:rPr>
          <w:lang w:val="en-GB" w:eastAsia="nl-NL"/>
        </w:rPr>
        <w:t>, during this project</w:t>
      </w:r>
      <w:r w:rsidR="00864347">
        <w:rPr>
          <w:lang w:val="en-GB" w:eastAsia="nl-NL"/>
        </w:rPr>
        <w:t xml:space="preserve"> you</w:t>
      </w:r>
      <w:r w:rsidR="008F1701">
        <w:rPr>
          <w:lang w:val="en-GB" w:eastAsia="nl-NL"/>
        </w:rPr>
        <w:t xml:space="preserve"> won’t </w:t>
      </w:r>
      <w:r w:rsidR="00405AB9">
        <w:rPr>
          <w:lang w:val="en-GB" w:eastAsia="nl-NL"/>
        </w:rPr>
        <w:t xml:space="preserve">be taught </w:t>
      </w:r>
      <w:r w:rsidR="008F1701">
        <w:rPr>
          <w:lang w:val="en-GB" w:eastAsia="nl-NL"/>
        </w:rPr>
        <w:t>how to use a PHP-framework)</w:t>
      </w:r>
    </w:p>
    <w:p w:rsidR="007A7647" w:rsidRDefault="007A7647" w:rsidP="00FA2029">
      <w:pPr>
        <w:pStyle w:val="Kop1"/>
        <w:rPr>
          <w:lang w:val="en-GB" w:eastAsia="nl-NL"/>
        </w:rPr>
      </w:pPr>
      <w:r>
        <w:rPr>
          <w:lang w:val="en-GB" w:eastAsia="nl-NL"/>
        </w:rPr>
        <w:t>Won’t</w:t>
      </w:r>
    </w:p>
    <w:p w:rsidR="00202C4C" w:rsidRPr="00202C4C" w:rsidRDefault="00202C4C" w:rsidP="00202C4C">
      <w:pPr>
        <w:pStyle w:val="Lijstalinea"/>
        <w:numPr>
          <w:ilvl w:val="0"/>
          <w:numId w:val="16"/>
        </w:numPr>
        <w:rPr>
          <w:lang w:val="en-GB" w:eastAsia="nl-NL"/>
        </w:rPr>
      </w:pPr>
      <w:r>
        <w:rPr>
          <w:lang w:val="en-GB" w:eastAsia="nl-NL"/>
        </w:rPr>
        <w:t>Use a template</w:t>
      </w:r>
    </w:p>
    <w:p w:rsidR="00405AB9" w:rsidRDefault="00405AB9">
      <w:pPr>
        <w:spacing w:after="200" w:line="276" w:lineRule="auto"/>
        <w:rPr>
          <w:lang w:val="en-GB" w:eastAsia="nl-NL"/>
        </w:rPr>
      </w:pPr>
      <w:r>
        <w:rPr>
          <w:lang w:val="en-GB" w:eastAsia="nl-NL"/>
        </w:rPr>
        <w:br w:type="page"/>
      </w:r>
    </w:p>
    <w:p w:rsidR="007B3FDD" w:rsidRDefault="007C2CFD" w:rsidP="007B3FDD">
      <w:pPr>
        <w:rPr>
          <w:lang w:val="en-GB"/>
        </w:rPr>
      </w:pPr>
      <w:r w:rsidRPr="007B3FDD">
        <w:rPr>
          <w:rStyle w:val="Kop2Char"/>
        </w:rPr>
        <w:lastRenderedPageBreak/>
        <w:t>Tips, Resources</w:t>
      </w:r>
    </w:p>
    <w:p w:rsidR="007B3FDD" w:rsidRPr="00433241" w:rsidRDefault="007E4ED8" w:rsidP="007B3FDD">
      <w:pPr>
        <w:pStyle w:val="Lijstalinea"/>
        <w:numPr>
          <w:ilvl w:val="0"/>
          <w:numId w:val="12"/>
        </w:numPr>
        <w:rPr>
          <w:szCs w:val="22"/>
        </w:rPr>
      </w:pPr>
      <w:r w:rsidRPr="00433241">
        <w:rPr>
          <w:szCs w:val="22"/>
        </w:rPr>
        <w:t xml:space="preserve">Use classroom examples and </w:t>
      </w:r>
      <w:r w:rsidR="00312747" w:rsidRPr="00433241">
        <w:rPr>
          <w:szCs w:val="22"/>
        </w:rPr>
        <w:t>PowerPoint sheets</w:t>
      </w:r>
      <w:r w:rsidRPr="00433241">
        <w:rPr>
          <w:szCs w:val="22"/>
        </w:rPr>
        <w:t xml:space="preserve"> from </w:t>
      </w:r>
      <w:proofErr w:type="spellStart"/>
      <w:r w:rsidRPr="00433241">
        <w:rPr>
          <w:szCs w:val="22"/>
        </w:rPr>
        <w:t>N@tschool</w:t>
      </w:r>
      <w:proofErr w:type="spellEnd"/>
      <w:r w:rsidRPr="00433241">
        <w:rPr>
          <w:szCs w:val="22"/>
        </w:rPr>
        <w:t>.</w:t>
      </w:r>
    </w:p>
    <w:p w:rsidR="007B3FDD" w:rsidRDefault="001B7D2A" w:rsidP="007B3FDD">
      <w:pPr>
        <w:pStyle w:val="Lijstalinea"/>
        <w:numPr>
          <w:ilvl w:val="0"/>
          <w:numId w:val="12"/>
        </w:numPr>
        <w:rPr>
          <w:szCs w:val="22"/>
        </w:rPr>
      </w:pPr>
      <w:r w:rsidRPr="00433241">
        <w:rPr>
          <w:szCs w:val="22"/>
        </w:rPr>
        <w:t>Make b</w:t>
      </w:r>
      <w:r w:rsidR="007C2CFD" w:rsidRPr="00433241">
        <w:rPr>
          <w:szCs w:val="22"/>
        </w:rPr>
        <w:t>ackup</w:t>
      </w:r>
      <w:r w:rsidRPr="00433241">
        <w:rPr>
          <w:szCs w:val="22"/>
        </w:rPr>
        <w:t>s</w:t>
      </w:r>
      <w:r w:rsidR="00FE1BBB" w:rsidRPr="00433241">
        <w:rPr>
          <w:szCs w:val="22"/>
        </w:rPr>
        <w:t xml:space="preserve">: external hard drive or </w:t>
      </w:r>
      <w:r w:rsidR="00404986" w:rsidRPr="00433241">
        <w:rPr>
          <w:szCs w:val="22"/>
        </w:rPr>
        <w:t>cloud storage</w:t>
      </w:r>
    </w:p>
    <w:p w:rsidR="00434708" w:rsidRDefault="00434708" w:rsidP="007B3FDD">
      <w:pPr>
        <w:pStyle w:val="Lijstalinea"/>
        <w:numPr>
          <w:ilvl w:val="0"/>
          <w:numId w:val="12"/>
        </w:numPr>
        <w:rPr>
          <w:szCs w:val="22"/>
        </w:rPr>
      </w:pPr>
      <w:r>
        <w:rPr>
          <w:szCs w:val="22"/>
        </w:rPr>
        <w:t xml:space="preserve">Upload your finished assignment in </w:t>
      </w:r>
      <w:proofErr w:type="spellStart"/>
      <w:r>
        <w:rPr>
          <w:szCs w:val="22"/>
        </w:rPr>
        <w:t>N@tschool</w:t>
      </w:r>
      <w:proofErr w:type="spellEnd"/>
      <w:r>
        <w:rPr>
          <w:szCs w:val="22"/>
        </w:rPr>
        <w:t xml:space="preserve">. </w:t>
      </w:r>
      <w:r w:rsidR="003C2B67">
        <w:rPr>
          <w:szCs w:val="22"/>
        </w:rPr>
        <w:t xml:space="preserve">Use </w:t>
      </w:r>
      <w:proofErr w:type="spellStart"/>
      <w:r w:rsidR="003C2B67">
        <w:rPr>
          <w:szCs w:val="22"/>
        </w:rPr>
        <w:t>Winrar</w:t>
      </w:r>
      <w:proofErr w:type="spellEnd"/>
      <w:r w:rsidR="003C2B67">
        <w:rPr>
          <w:szCs w:val="22"/>
        </w:rPr>
        <w:t xml:space="preserve"> or 7-zip to </w:t>
      </w:r>
      <w:r w:rsidR="0029402D">
        <w:rPr>
          <w:szCs w:val="22"/>
        </w:rPr>
        <w:t>pack your files</w:t>
      </w:r>
    </w:p>
    <w:p w:rsidR="009E46D9" w:rsidRDefault="009E46D9" w:rsidP="009E46D9">
      <w:pPr>
        <w:pStyle w:val="Lijstalinea"/>
        <w:numPr>
          <w:ilvl w:val="1"/>
          <w:numId w:val="12"/>
        </w:numPr>
        <w:rPr>
          <w:szCs w:val="22"/>
        </w:rPr>
      </w:pPr>
      <w:r>
        <w:rPr>
          <w:szCs w:val="22"/>
        </w:rPr>
        <w:t>Only .7zip or .</w:t>
      </w:r>
      <w:proofErr w:type="spellStart"/>
      <w:r>
        <w:rPr>
          <w:szCs w:val="22"/>
        </w:rPr>
        <w:t>rar</w:t>
      </w:r>
      <w:proofErr w:type="spellEnd"/>
      <w:r>
        <w:rPr>
          <w:szCs w:val="22"/>
        </w:rPr>
        <w:t xml:space="preserve"> </w:t>
      </w:r>
      <w:r w:rsidR="0099394E">
        <w:rPr>
          <w:szCs w:val="22"/>
        </w:rPr>
        <w:t xml:space="preserve">file </w:t>
      </w:r>
      <w:r w:rsidR="0029402D">
        <w:rPr>
          <w:szCs w:val="22"/>
        </w:rPr>
        <w:t>extension allowed</w:t>
      </w:r>
    </w:p>
    <w:p w:rsidR="00DC277D" w:rsidRDefault="00163FAF" w:rsidP="00DC277D">
      <w:pPr>
        <w:pStyle w:val="Lijstalinea"/>
        <w:numPr>
          <w:ilvl w:val="0"/>
          <w:numId w:val="12"/>
        </w:numPr>
        <w:rPr>
          <w:szCs w:val="22"/>
        </w:rPr>
      </w:pPr>
      <w:r>
        <w:rPr>
          <w:szCs w:val="22"/>
        </w:rPr>
        <w:t>Test your WBS Monitor in different browsers and devices</w:t>
      </w:r>
    </w:p>
    <w:p w:rsidR="004A650A" w:rsidRDefault="00AB5DBC" w:rsidP="00AB5DBC">
      <w:pPr>
        <w:pStyle w:val="Lijstalinea"/>
        <w:numPr>
          <w:ilvl w:val="0"/>
          <w:numId w:val="12"/>
        </w:numPr>
        <w:rPr>
          <w:szCs w:val="22"/>
        </w:rPr>
      </w:pPr>
      <w:r w:rsidRPr="00AB5DBC">
        <w:rPr>
          <w:szCs w:val="22"/>
        </w:rPr>
        <w:t>http://jquerytimer.com/</w:t>
      </w:r>
    </w:p>
    <w:p w:rsidR="004A650A" w:rsidRDefault="00AB5DBC" w:rsidP="00AB5DBC">
      <w:pPr>
        <w:pStyle w:val="Lijstalinea"/>
        <w:numPr>
          <w:ilvl w:val="0"/>
          <w:numId w:val="12"/>
        </w:numPr>
        <w:rPr>
          <w:szCs w:val="22"/>
        </w:rPr>
      </w:pPr>
      <w:r w:rsidRPr="00AB5DBC">
        <w:rPr>
          <w:szCs w:val="22"/>
        </w:rPr>
        <w:t>https://api.jquery.com/</w:t>
      </w:r>
    </w:p>
    <w:p w:rsidR="002B3688" w:rsidRDefault="00263CFB" w:rsidP="002B3688">
      <w:pPr>
        <w:pStyle w:val="Lijstalinea"/>
        <w:numPr>
          <w:ilvl w:val="0"/>
          <w:numId w:val="12"/>
        </w:numPr>
        <w:rPr>
          <w:szCs w:val="22"/>
        </w:rPr>
      </w:pPr>
      <w:hyperlink r:id="rId13" w:history="1">
        <w:r w:rsidR="00F220F2" w:rsidRPr="006D1134">
          <w:rPr>
            <w:rStyle w:val="Hyperlink"/>
            <w:szCs w:val="22"/>
          </w:rPr>
          <w:t>www.codecademy.com</w:t>
        </w:r>
      </w:hyperlink>
    </w:p>
    <w:p w:rsidR="00F220F2" w:rsidRPr="00433241" w:rsidRDefault="00F220F2" w:rsidP="00F220F2">
      <w:pPr>
        <w:pStyle w:val="Lijstalinea"/>
        <w:numPr>
          <w:ilvl w:val="0"/>
          <w:numId w:val="12"/>
        </w:numPr>
        <w:rPr>
          <w:szCs w:val="22"/>
        </w:rPr>
      </w:pPr>
      <w:r>
        <w:rPr>
          <w:szCs w:val="22"/>
        </w:rPr>
        <w:t>www.</w:t>
      </w:r>
      <w:r w:rsidR="0036241E">
        <w:rPr>
          <w:szCs w:val="22"/>
        </w:rPr>
        <w:t>f</w:t>
      </w:r>
      <w:r w:rsidRPr="00F220F2">
        <w:rPr>
          <w:szCs w:val="22"/>
        </w:rPr>
        <w:t>reecodecamp</w:t>
      </w:r>
      <w:r>
        <w:rPr>
          <w:szCs w:val="22"/>
        </w:rPr>
        <w:t>.com</w:t>
      </w:r>
    </w:p>
    <w:p w:rsidR="00B61790" w:rsidRPr="00693675" w:rsidRDefault="007C2CFD" w:rsidP="00693675">
      <w:pPr>
        <w:pStyle w:val="Lijstalinea"/>
        <w:numPr>
          <w:ilvl w:val="0"/>
          <w:numId w:val="9"/>
        </w:numPr>
        <w:rPr>
          <w:szCs w:val="22"/>
        </w:rPr>
      </w:pPr>
      <w:r w:rsidRPr="00433241">
        <w:rPr>
          <w:szCs w:val="22"/>
        </w:rPr>
        <w:t xml:space="preserve">Work </w:t>
      </w:r>
      <w:r w:rsidR="001B7D2A" w:rsidRPr="00433241">
        <w:rPr>
          <w:szCs w:val="22"/>
        </w:rPr>
        <w:t>together if necessary, b</w:t>
      </w:r>
      <w:r w:rsidRPr="00433241">
        <w:rPr>
          <w:szCs w:val="22"/>
        </w:rPr>
        <w:t xml:space="preserve">ut </w:t>
      </w:r>
      <w:r w:rsidRPr="00433241">
        <w:rPr>
          <w:b/>
          <w:szCs w:val="22"/>
        </w:rPr>
        <w:t>do not copy</w:t>
      </w:r>
      <w:r w:rsidRPr="00433241">
        <w:rPr>
          <w:szCs w:val="22"/>
        </w:rPr>
        <w:t xml:space="preserve">. </w:t>
      </w:r>
      <w:r w:rsidR="00EF73DE" w:rsidRPr="00433241">
        <w:rPr>
          <w:b/>
          <w:szCs w:val="22"/>
        </w:rPr>
        <w:t xml:space="preserve">In case of fraud, </w:t>
      </w:r>
      <w:r w:rsidRPr="00433241">
        <w:rPr>
          <w:b/>
          <w:szCs w:val="22"/>
        </w:rPr>
        <w:t>a</w:t>
      </w:r>
      <w:r w:rsidR="00756AFC" w:rsidRPr="00433241">
        <w:rPr>
          <w:b/>
          <w:szCs w:val="22"/>
        </w:rPr>
        <w:t>n</w:t>
      </w:r>
      <w:r w:rsidRPr="00433241">
        <w:rPr>
          <w:b/>
          <w:szCs w:val="22"/>
        </w:rPr>
        <w:t xml:space="preserve"> </w:t>
      </w:r>
      <w:r w:rsidR="00756AFC" w:rsidRPr="00433241">
        <w:rPr>
          <w:b/>
          <w:szCs w:val="22"/>
        </w:rPr>
        <w:t>additional</w:t>
      </w:r>
      <w:r w:rsidRPr="00433241">
        <w:rPr>
          <w:b/>
          <w:szCs w:val="22"/>
        </w:rPr>
        <w:t xml:space="preserve"> assignment</w:t>
      </w:r>
      <w:r w:rsidR="001B7D2A" w:rsidRPr="00433241">
        <w:rPr>
          <w:b/>
          <w:szCs w:val="22"/>
        </w:rPr>
        <w:t xml:space="preserve"> </w:t>
      </w:r>
      <w:r w:rsidRPr="00433241">
        <w:rPr>
          <w:b/>
          <w:szCs w:val="22"/>
        </w:rPr>
        <w:t xml:space="preserve"> </w:t>
      </w:r>
      <w:r w:rsidR="00756AFC" w:rsidRPr="00433241">
        <w:rPr>
          <w:b/>
          <w:szCs w:val="22"/>
        </w:rPr>
        <w:t xml:space="preserve">will follow in the </w:t>
      </w:r>
      <w:r w:rsidR="00731F9D" w:rsidRPr="00433241">
        <w:rPr>
          <w:b/>
          <w:szCs w:val="22"/>
        </w:rPr>
        <w:t>last weeks of the school year</w:t>
      </w:r>
    </w:p>
    <w:sectPr w:rsidR="00B61790" w:rsidRPr="00693675" w:rsidSect="005919C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CFB" w:rsidRDefault="00263CFB" w:rsidP="009E4400">
      <w:r>
        <w:separator/>
      </w:r>
    </w:p>
  </w:endnote>
  <w:endnote w:type="continuationSeparator" w:id="0">
    <w:p w:rsidR="00263CFB" w:rsidRDefault="00263CFB" w:rsidP="009E4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377" w:rsidRPr="00DC5360" w:rsidRDefault="00DB5DBE" w:rsidP="0026564F">
    <w:pPr>
      <w:pStyle w:val="Voettekst"/>
      <w:jc w:val="center"/>
      <w:rPr>
        <w:sz w:val="16"/>
        <w:szCs w:val="16"/>
        <w:lang w:val="nl-NL"/>
      </w:rPr>
    </w:pPr>
    <w:proofErr w:type="spellStart"/>
    <w:r w:rsidRPr="00DC5360">
      <w:rPr>
        <w:rFonts w:ascii="Trebuchet MS" w:hAnsi="Trebuchet MS"/>
        <w:b/>
        <w:bCs/>
        <w:color w:val="0F4DBC"/>
        <w:szCs w:val="20"/>
        <w:lang w:val="nl-NL"/>
      </w:rPr>
      <w:t>ict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 xml:space="preserve"> college is een onderdeel van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roc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r w:rsidRPr="00DC5360">
      <w:rPr>
        <w:rFonts w:ascii="Trebuchet MS" w:hAnsi="Trebuchet MS"/>
        <w:color w:val="00B2AA"/>
        <w:szCs w:val="20"/>
        <w:lang w:val="nl-NL"/>
      </w:rPr>
      <w:t xml:space="preserve">ter </w:t>
    </w:r>
    <w:proofErr w:type="spellStart"/>
    <w:r w:rsidRPr="00DC5360">
      <w:rPr>
        <w:rFonts w:ascii="Trebuchet MS" w:hAnsi="Trebuchet MS"/>
        <w:color w:val="00B2AA"/>
        <w:szCs w:val="20"/>
        <w:lang w:val="nl-NL"/>
      </w:rPr>
      <w:t>aa</w:t>
    </w:r>
    <w:proofErr w:type="spellEnd"/>
    <w:r w:rsidRPr="00DC5360">
      <w:rPr>
        <w:rFonts w:ascii="Trebuchet MS" w:hAnsi="Trebuchet MS"/>
        <w:szCs w:val="20"/>
        <w:lang w:val="nl-NL"/>
      </w:rPr>
      <w:t xml:space="preserve"> </w:t>
    </w:r>
    <w:proofErr w:type="spellStart"/>
    <w:r w:rsidRPr="00DC5360">
      <w:rPr>
        <w:rFonts w:ascii="Trebuchet MS" w:hAnsi="Trebuchet MS"/>
        <w:color w:val="424A52"/>
        <w:szCs w:val="20"/>
        <w:lang w:val="nl-NL"/>
      </w:rPr>
      <w:t>helmond</w:t>
    </w:r>
    <w:proofErr w:type="spellEnd"/>
    <w:r w:rsidRPr="00DC5360">
      <w:rPr>
        <w:rFonts w:ascii="Trebuchet MS" w:hAnsi="Trebuchet MS"/>
        <w:color w:val="424A52"/>
        <w:szCs w:val="20"/>
        <w:lang w:val="nl-NL"/>
      </w:rPr>
      <w:tab/>
    </w:r>
    <w:r w:rsidR="00217142" w:rsidRPr="00DC3D5E">
      <w:rPr>
        <w:rStyle w:val="Paginanummer"/>
        <w:sz w:val="16"/>
        <w:szCs w:val="16"/>
      </w:rPr>
      <w:fldChar w:fldCharType="begin"/>
    </w:r>
    <w:r w:rsidR="006E1377" w:rsidRPr="00DC5360">
      <w:rPr>
        <w:rStyle w:val="Paginanummer"/>
        <w:sz w:val="16"/>
        <w:szCs w:val="16"/>
        <w:lang w:val="nl-NL"/>
      </w:rPr>
      <w:instrText xml:space="preserve"> PAGE </w:instrText>
    </w:r>
    <w:r w:rsidR="00217142" w:rsidRPr="00DC3D5E">
      <w:rPr>
        <w:rStyle w:val="Paginanummer"/>
        <w:sz w:val="16"/>
        <w:szCs w:val="16"/>
      </w:rPr>
      <w:fldChar w:fldCharType="separate"/>
    </w:r>
    <w:r w:rsidR="0038046E">
      <w:rPr>
        <w:rStyle w:val="Paginanummer"/>
        <w:noProof/>
        <w:sz w:val="16"/>
        <w:szCs w:val="16"/>
        <w:lang w:val="nl-NL"/>
      </w:rPr>
      <w:t>2</w:t>
    </w:r>
    <w:r w:rsidR="00217142" w:rsidRPr="00DC3D5E">
      <w:rPr>
        <w:rStyle w:val="Paginanummer"/>
        <w:sz w:val="16"/>
        <w:szCs w:val="16"/>
      </w:rPr>
      <w:fldChar w:fldCharType="end"/>
    </w:r>
    <w:r w:rsidR="006E1377" w:rsidRPr="00DC5360">
      <w:rPr>
        <w:rStyle w:val="Paginanummer"/>
        <w:sz w:val="16"/>
        <w:szCs w:val="16"/>
        <w:lang w:val="nl-NL"/>
      </w:rPr>
      <w:t xml:space="preserve"> van </w:t>
    </w:r>
    <w:r w:rsidR="00217142" w:rsidRPr="00DC3D5E">
      <w:rPr>
        <w:rStyle w:val="Paginanummer"/>
        <w:sz w:val="16"/>
        <w:szCs w:val="16"/>
      </w:rPr>
      <w:fldChar w:fldCharType="begin"/>
    </w:r>
    <w:r w:rsidR="006E1377" w:rsidRPr="00DC5360">
      <w:rPr>
        <w:rStyle w:val="Paginanummer"/>
        <w:sz w:val="16"/>
        <w:szCs w:val="16"/>
        <w:lang w:val="nl-NL"/>
      </w:rPr>
      <w:instrText xml:space="preserve"> NUMPAGES </w:instrText>
    </w:r>
    <w:r w:rsidR="00217142" w:rsidRPr="00DC3D5E">
      <w:rPr>
        <w:rStyle w:val="Paginanummer"/>
        <w:sz w:val="16"/>
        <w:szCs w:val="16"/>
      </w:rPr>
      <w:fldChar w:fldCharType="separate"/>
    </w:r>
    <w:r w:rsidR="0038046E">
      <w:rPr>
        <w:rStyle w:val="Paginanummer"/>
        <w:noProof/>
        <w:sz w:val="16"/>
        <w:szCs w:val="16"/>
        <w:lang w:val="nl-NL"/>
      </w:rPr>
      <w:t>3</w:t>
    </w:r>
    <w:r w:rsidR="00217142" w:rsidRPr="00DC3D5E">
      <w:rPr>
        <w:rStyle w:val="Paginanumm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CFB" w:rsidRDefault="00263CFB" w:rsidP="009E4400">
      <w:r>
        <w:separator/>
      </w:r>
    </w:p>
  </w:footnote>
  <w:footnote w:type="continuationSeparator" w:id="0">
    <w:p w:rsidR="00263CFB" w:rsidRDefault="00263CFB" w:rsidP="009E4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400" w:rsidRPr="00405AB9" w:rsidRDefault="00DB5DBE" w:rsidP="00DB5DBE">
    <w:pPr>
      <w:spacing w:line="273" w:lineRule="auto"/>
      <w:rPr>
        <w:sz w:val="16"/>
        <w:szCs w:val="16"/>
      </w:rPr>
    </w:pPr>
    <w:r>
      <w:rPr>
        <w:noProof/>
        <w:sz w:val="16"/>
        <w:szCs w:val="16"/>
        <w:lang w:val="nl-NL" w:eastAsia="nl-NL"/>
      </w:rPr>
      <w:drawing>
        <wp:anchor distT="0" distB="0" distL="114300" distR="114300" simplePos="0" relativeHeight="251667456" behindDoc="0" locked="0" layoutInCell="1" allowOverlap="1" wp14:anchorId="40F328FE" wp14:editId="4B787C01">
          <wp:simplePos x="0" y="0"/>
          <wp:positionH relativeFrom="column">
            <wp:posOffset>4771390</wp:posOffset>
          </wp:positionH>
          <wp:positionV relativeFrom="paragraph">
            <wp:posOffset>-140970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85736" w:rsidRPr="00B85736">
      <w:rPr>
        <w:sz w:val="16"/>
        <w:szCs w:val="16"/>
      </w:rPr>
      <w:t xml:space="preserve"> </w:t>
    </w:r>
    <w:r w:rsidR="00B85736" w:rsidRPr="00DC3D5E">
      <w:rPr>
        <w:sz w:val="16"/>
        <w:szCs w:val="16"/>
      </w:rPr>
      <w:fldChar w:fldCharType="begin"/>
    </w:r>
    <w:r w:rsidR="00B85736" w:rsidRPr="00DC3D5E">
      <w:rPr>
        <w:sz w:val="16"/>
        <w:szCs w:val="16"/>
      </w:rPr>
      <w:instrText xml:space="preserve"> FILENAME </w:instrText>
    </w:r>
    <w:r w:rsidR="00B85736" w:rsidRPr="00DC3D5E">
      <w:rPr>
        <w:sz w:val="16"/>
        <w:szCs w:val="16"/>
      </w:rPr>
      <w:fldChar w:fldCharType="separate"/>
    </w:r>
    <w:r w:rsidR="008F573F">
      <w:rPr>
        <w:noProof/>
        <w:sz w:val="16"/>
        <w:szCs w:val="16"/>
      </w:rPr>
      <w:t>assignment</w:t>
    </w:r>
    <w:r w:rsidR="00B85736">
      <w:rPr>
        <w:noProof/>
        <w:sz w:val="16"/>
        <w:szCs w:val="16"/>
      </w:rPr>
      <w:t xml:space="preserve"> - </w:t>
    </w:r>
    <w:r w:rsidR="00104104">
      <w:rPr>
        <w:noProof/>
        <w:sz w:val="16"/>
        <w:szCs w:val="16"/>
      </w:rPr>
      <w:t>WBS Monitor</w:t>
    </w:r>
    <w:r w:rsidR="008F573F">
      <w:rPr>
        <w:noProof/>
        <w:sz w:val="16"/>
        <w:szCs w:val="16"/>
      </w:rPr>
      <w:t xml:space="preserve"> - WD  - V1 - ICT college 2017</w:t>
    </w:r>
    <w:r w:rsidR="00B85736" w:rsidRPr="00DC3D5E">
      <w:rPr>
        <w:sz w:val="16"/>
        <w:szCs w:val="16"/>
      </w:rPr>
      <w:fldChar w:fldCharType="end"/>
    </w:r>
    <w:r w:rsidR="008F573F">
      <w:rPr>
        <w:rFonts w:ascii="Trebuchet MS" w:hAnsi="Trebuchet MS"/>
        <w:b/>
        <w:bCs/>
        <w:color w:val="0F4DBC"/>
        <w:szCs w:val="20"/>
      </w:rPr>
      <w:t xml:space="preserve"> </w:t>
    </w:r>
    <w:r w:rsidR="00B85736">
      <w:rPr>
        <w:rFonts w:ascii="Trebuchet MS" w:hAnsi="Trebuchet MS"/>
        <w:b/>
        <w:bCs/>
        <w:color w:val="0F4DBC"/>
        <w:szCs w:val="20"/>
      </w:rPr>
      <w:tab/>
    </w:r>
    <w:r w:rsidR="00B85736">
      <w:rPr>
        <w:rFonts w:ascii="Trebuchet MS" w:hAnsi="Trebuchet MS"/>
        <w:b/>
        <w:bCs/>
        <w:color w:val="0F4DBC"/>
        <w:szCs w:val="20"/>
      </w:rPr>
      <w:br/>
    </w:r>
    <w:r w:rsidR="00104104">
      <w:rPr>
        <w:sz w:val="16"/>
        <w:szCs w:val="16"/>
      </w:rPr>
      <w:t xml:space="preserve">20Mar2017 – nope, </w:t>
    </w:r>
    <w:proofErr w:type="spellStart"/>
    <w:r w:rsidR="00104104">
      <w:rPr>
        <w:sz w:val="16"/>
        <w:szCs w:val="16"/>
      </w:rPr>
      <w:t>drjo</w:t>
    </w:r>
    <w:proofErr w:type="spellEnd"/>
    <w:r w:rsidR="00104104">
      <w:rPr>
        <w:sz w:val="16"/>
        <w:szCs w:val="16"/>
      </w:rPr>
      <w:t xml:space="preserve"> &amp; </w:t>
    </w:r>
    <w:proofErr w:type="spellStart"/>
    <w:r w:rsidR="008F573F">
      <w:rPr>
        <w:sz w:val="16"/>
        <w:szCs w:val="16"/>
      </w:rPr>
      <w:t>pobe</w:t>
    </w:r>
    <w:proofErr w:type="spellEnd"/>
    <w:r w:rsidR="00B85736">
      <w:rPr>
        <w:sz w:val="16"/>
        <w:szCs w:val="16"/>
      </w:rPr>
      <w:t xml:space="preserve">                                                    </w:t>
    </w:r>
    <w:r w:rsidR="006E1377" w:rsidRPr="00405AB9">
      <w:rPr>
        <w:rFonts w:ascii="Trebuchet MS" w:hAnsi="Trebuchet MS"/>
        <w:color w:val="424A52"/>
        <w:szCs w:val="20"/>
      </w:rPr>
      <w:tab/>
    </w:r>
    <w:r w:rsidR="00C823CD" w:rsidRPr="00405AB9">
      <w:rPr>
        <w:sz w:val="16"/>
        <w:szCs w:val="16"/>
      </w:rPr>
      <w:tab/>
    </w:r>
    <w:r w:rsidR="00C823CD" w:rsidRPr="00405AB9">
      <w:rPr>
        <w:sz w:val="16"/>
        <w:szCs w:val="16"/>
      </w:rPr>
      <w:tab/>
    </w:r>
    <w:r w:rsidR="006E1377"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2096" behindDoc="0" locked="0" layoutInCell="1" allowOverlap="1" wp14:anchorId="683A0322" wp14:editId="1497283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6E1377"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57216" behindDoc="0" locked="0" layoutInCell="1" allowOverlap="1" wp14:anchorId="05EE78F0" wp14:editId="28A23015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6E1377">
      <w:rPr>
        <w:rFonts w:ascii="Times New Roman" w:hAnsi="Times New Roman" w:cs="Times New Roman"/>
        <w:noProof/>
        <w:lang w:val="nl-NL" w:eastAsia="nl-NL"/>
      </w:rPr>
      <w:drawing>
        <wp:anchor distT="36576" distB="36576" distL="36576" distR="36576" simplePos="0" relativeHeight="251661312" behindDoc="0" locked="0" layoutInCell="1" allowOverlap="1" wp14:anchorId="711B6580" wp14:editId="4311D177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1B70"/>
    <w:multiLevelType w:val="hybridMultilevel"/>
    <w:tmpl w:val="B1FC9F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21C7"/>
    <w:multiLevelType w:val="hybridMultilevel"/>
    <w:tmpl w:val="31DA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130"/>
    <w:multiLevelType w:val="hybridMultilevel"/>
    <w:tmpl w:val="8DF6AA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A39BF"/>
    <w:multiLevelType w:val="hybridMultilevel"/>
    <w:tmpl w:val="44D4C8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778"/>
    <w:multiLevelType w:val="hybridMultilevel"/>
    <w:tmpl w:val="D1C289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21D"/>
    <w:multiLevelType w:val="hybridMultilevel"/>
    <w:tmpl w:val="95AA30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79CE"/>
    <w:multiLevelType w:val="hybridMultilevel"/>
    <w:tmpl w:val="2EE67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14FF"/>
    <w:multiLevelType w:val="hybridMultilevel"/>
    <w:tmpl w:val="6B062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21B3"/>
    <w:multiLevelType w:val="hybridMultilevel"/>
    <w:tmpl w:val="F8B86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A35"/>
    <w:multiLevelType w:val="hybridMultilevel"/>
    <w:tmpl w:val="CC4E6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91221"/>
    <w:multiLevelType w:val="hybridMultilevel"/>
    <w:tmpl w:val="3A5A1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40BFE"/>
    <w:multiLevelType w:val="hybridMultilevel"/>
    <w:tmpl w:val="7804D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D85F4A"/>
    <w:multiLevelType w:val="hybridMultilevel"/>
    <w:tmpl w:val="B4BADBDE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353BB"/>
    <w:multiLevelType w:val="hybridMultilevel"/>
    <w:tmpl w:val="F654A55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BC55E9"/>
    <w:multiLevelType w:val="hybridMultilevel"/>
    <w:tmpl w:val="0600AA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533D8"/>
    <w:multiLevelType w:val="hybridMultilevel"/>
    <w:tmpl w:val="34981F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86A3A"/>
    <w:multiLevelType w:val="hybridMultilevel"/>
    <w:tmpl w:val="E8DE33A6"/>
    <w:lvl w:ilvl="0" w:tplc="E44244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FF0000"/>
        <w:sz w:val="2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6"/>
  </w:num>
  <w:num w:numId="6">
    <w:abstractNumId w:val="12"/>
  </w:num>
  <w:num w:numId="7">
    <w:abstractNumId w:val="2"/>
  </w:num>
  <w:num w:numId="8">
    <w:abstractNumId w:val="13"/>
  </w:num>
  <w:num w:numId="9">
    <w:abstractNumId w:val="10"/>
  </w:num>
  <w:num w:numId="10">
    <w:abstractNumId w:val="15"/>
  </w:num>
  <w:num w:numId="11">
    <w:abstractNumId w:val="6"/>
  </w:num>
  <w:num w:numId="12">
    <w:abstractNumId w:val="3"/>
  </w:num>
  <w:num w:numId="13">
    <w:abstractNumId w:val="0"/>
  </w:num>
  <w:num w:numId="14">
    <w:abstractNumId w:val="4"/>
  </w:num>
  <w:num w:numId="15">
    <w:abstractNumId w:val="8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9B"/>
    <w:rsid w:val="00005373"/>
    <w:rsid w:val="000071C3"/>
    <w:rsid w:val="00012178"/>
    <w:rsid w:val="00012A3E"/>
    <w:rsid w:val="00025538"/>
    <w:rsid w:val="00025A2E"/>
    <w:rsid w:val="0004089B"/>
    <w:rsid w:val="0005193C"/>
    <w:rsid w:val="00052E69"/>
    <w:rsid w:val="000532BA"/>
    <w:rsid w:val="000541AC"/>
    <w:rsid w:val="00061DCF"/>
    <w:rsid w:val="0007019B"/>
    <w:rsid w:val="000730FB"/>
    <w:rsid w:val="00075D7C"/>
    <w:rsid w:val="0007662F"/>
    <w:rsid w:val="00076CFA"/>
    <w:rsid w:val="00080BB9"/>
    <w:rsid w:val="000811A4"/>
    <w:rsid w:val="0009366D"/>
    <w:rsid w:val="00094299"/>
    <w:rsid w:val="000A174C"/>
    <w:rsid w:val="000A3C00"/>
    <w:rsid w:val="000A5E18"/>
    <w:rsid w:val="000A75F3"/>
    <w:rsid w:val="000B2F39"/>
    <w:rsid w:val="000B751E"/>
    <w:rsid w:val="000C1716"/>
    <w:rsid w:val="000C183A"/>
    <w:rsid w:val="000D468C"/>
    <w:rsid w:val="000D7F66"/>
    <w:rsid w:val="000E3657"/>
    <w:rsid w:val="000E601C"/>
    <w:rsid w:val="000E625D"/>
    <w:rsid w:val="000F03FA"/>
    <w:rsid w:val="000F080D"/>
    <w:rsid w:val="0010283E"/>
    <w:rsid w:val="00102A30"/>
    <w:rsid w:val="00104104"/>
    <w:rsid w:val="00104FA8"/>
    <w:rsid w:val="00107E00"/>
    <w:rsid w:val="00127E81"/>
    <w:rsid w:val="00134985"/>
    <w:rsid w:val="001429D3"/>
    <w:rsid w:val="00150BD5"/>
    <w:rsid w:val="00160314"/>
    <w:rsid w:val="00163FAF"/>
    <w:rsid w:val="00165357"/>
    <w:rsid w:val="0018033D"/>
    <w:rsid w:val="0018396E"/>
    <w:rsid w:val="0018496C"/>
    <w:rsid w:val="00187FAF"/>
    <w:rsid w:val="00191B58"/>
    <w:rsid w:val="00195A16"/>
    <w:rsid w:val="00195EFB"/>
    <w:rsid w:val="001A2FFF"/>
    <w:rsid w:val="001B2E5E"/>
    <w:rsid w:val="001B3ECD"/>
    <w:rsid w:val="001B4000"/>
    <w:rsid w:val="001B7D2A"/>
    <w:rsid w:val="001C16C0"/>
    <w:rsid w:val="001C2C94"/>
    <w:rsid w:val="001C5C42"/>
    <w:rsid w:val="001E5481"/>
    <w:rsid w:val="001F38A3"/>
    <w:rsid w:val="001F5C3F"/>
    <w:rsid w:val="002007C2"/>
    <w:rsid w:val="00202C4C"/>
    <w:rsid w:val="00206823"/>
    <w:rsid w:val="00212A5F"/>
    <w:rsid w:val="00215B93"/>
    <w:rsid w:val="00216778"/>
    <w:rsid w:val="00217142"/>
    <w:rsid w:val="0022024A"/>
    <w:rsid w:val="00234BFA"/>
    <w:rsid w:val="00241677"/>
    <w:rsid w:val="00245D97"/>
    <w:rsid w:val="002466DB"/>
    <w:rsid w:val="00262541"/>
    <w:rsid w:val="00263CFB"/>
    <w:rsid w:val="002640BB"/>
    <w:rsid w:val="0026455E"/>
    <w:rsid w:val="0026564F"/>
    <w:rsid w:val="00271972"/>
    <w:rsid w:val="00273CFC"/>
    <w:rsid w:val="00286FA6"/>
    <w:rsid w:val="00292F60"/>
    <w:rsid w:val="0029402D"/>
    <w:rsid w:val="002A0F3D"/>
    <w:rsid w:val="002A26D4"/>
    <w:rsid w:val="002A353D"/>
    <w:rsid w:val="002A529E"/>
    <w:rsid w:val="002B2E58"/>
    <w:rsid w:val="002B2FB9"/>
    <w:rsid w:val="002B3688"/>
    <w:rsid w:val="002C025C"/>
    <w:rsid w:val="002C0B33"/>
    <w:rsid w:val="002C526A"/>
    <w:rsid w:val="002D1E60"/>
    <w:rsid w:val="002D2028"/>
    <w:rsid w:val="002E5BEA"/>
    <w:rsid w:val="002E5FAF"/>
    <w:rsid w:val="002F5AD6"/>
    <w:rsid w:val="00301D89"/>
    <w:rsid w:val="0030602E"/>
    <w:rsid w:val="0030668B"/>
    <w:rsid w:val="00311932"/>
    <w:rsid w:val="00312747"/>
    <w:rsid w:val="00323371"/>
    <w:rsid w:val="00326894"/>
    <w:rsid w:val="00332FDA"/>
    <w:rsid w:val="00341465"/>
    <w:rsid w:val="003441E0"/>
    <w:rsid w:val="00347143"/>
    <w:rsid w:val="0035442B"/>
    <w:rsid w:val="003621B4"/>
    <w:rsid w:val="0036241E"/>
    <w:rsid w:val="00371CCB"/>
    <w:rsid w:val="00377452"/>
    <w:rsid w:val="0038046E"/>
    <w:rsid w:val="00380F4B"/>
    <w:rsid w:val="00382F41"/>
    <w:rsid w:val="00383BA2"/>
    <w:rsid w:val="0038564B"/>
    <w:rsid w:val="00392C72"/>
    <w:rsid w:val="00392CD3"/>
    <w:rsid w:val="003958AF"/>
    <w:rsid w:val="003975E6"/>
    <w:rsid w:val="003A14D2"/>
    <w:rsid w:val="003A34D5"/>
    <w:rsid w:val="003A491D"/>
    <w:rsid w:val="003B3937"/>
    <w:rsid w:val="003B509D"/>
    <w:rsid w:val="003B7C99"/>
    <w:rsid w:val="003C2B67"/>
    <w:rsid w:val="003C6349"/>
    <w:rsid w:val="003D2C21"/>
    <w:rsid w:val="003D41FA"/>
    <w:rsid w:val="003D434C"/>
    <w:rsid w:val="003E3B81"/>
    <w:rsid w:val="003E725B"/>
    <w:rsid w:val="003E7A48"/>
    <w:rsid w:val="004014E5"/>
    <w:rsid w:val="00404986"/>
    <w:rsid w:val="00405AB9"/>
    <w:rsid w:val="00413180"/>
    <w:rsid w:val="00433241"/>
    <w:rsid w:val="00433A39"/>
    <w:rsid w:val="00433B99"/>
    <w:rsid w:val="00434708"/>
    <w:rsid w:val="004355D7"/>
    <w:rsid w:val="0043718C"/>
    <w:rsid w:val="004440E5"/>
    <w:rsid w:val="004448F3"/>
    <w:rsid w:val="00452406"/>
    <w:rsid w:val="004678DE"/>
    <w:rsid w:val="00470841"/>
    <w:rsid w:val="004709BB"/>
    <w:rsid w:val="004714F2"/>
    <w:rsid w:val="00474469"/>
    <w:rsid w:val="004841D8"/>
    <w:rsid w:val="004A36AD"/>
    <w:rsid w:val="004A3DB3"/>
    <w:rsid w:val="004A650A"/>
    <w:rsid w:val="004B12C2"/>
    <w:rsid w:val="004B3FF0"/>
    <w:rsid w:val="004B73F2"/>
    <w:rsid w:val="004C2FEE"/>
    <w:rsid w:val="004D42F1"/>
    <w:rsid w:val="004E25B7"/>
    <w:rsid w:val="004E353E"/>
    <w:rsid w:val="004F0F6F"/>
    <w:rsid w:val="004F2E71"/>
    <w:rsid w:val="00500035"/>
    <w:rsid w:val="00500C27"/>
    <w:rsid w:val="005046E8"/>
    <w:rsid w:val="005054C9"/>
    <w:rsid w:val="00527456"/>
    <w:rsid w:val="00532D71"/>
    <w:rsid w:val="0054178F"/>
    <w:rsid w:val="00542B37"/>
    <w:rsid w:val="00546B5F"/>
    <w:rsid w:val="00550420"/>
    <w:rsid w:val="00551B6B"/>
    <w:rsid w:val="0055357A"/>
    <w:rsid w:val="00562F1A"/>
    <w:rsid w:val="005706A6"/>
    <w:rsid w:val="00571C1A"/>
    <w:rsid w:val="005720FE"/>
    <w:rsid w:val="005723FB"/>
    <w:rsid w:val="00583CA7"/>
    <w:rsid w:val="005919CA"/>
    <w:rsid w:val="00591B2E"/>
    <w:rsid w:val="005A2E49"/>
    <w:rsid w:val="005A35B8"/>
    <w:rsid w:val="005B1577"/>
    <w:rsid w:val="005B2067"/>
    <w:rsid w:val="005B6AE4"/>
    <w:rsid w:val="005C2492"/>
    <w:rsid w:val="005C3F1E"/>
    <w:rsid w:val="005D168E"/>
    <w:rsid w:val="005D57BA"/>
    <w:rsid w:val="005D6CBE"/>
    <w:rsid w:val="005E2A79"/>
    <w:rsid w:val="005E3495"/>
    <w:rsid w:val="005E38B9"/>
    <w:rsid w:val="005F1CFE"/>
    <w:rsid w:val="005F215B"/>
    <w:rsid w:val="00603180"/>
    <w:rsid w:val="00607227"/>
    <w:rsid w:val="006120A6"/>
    <w:rsid w:val="00614B51"/>
    <w:rsid w:val="00615EAE"/>
    <w:rsid w:val="00620CFD"/>
    <w:rsid w:val="00622EAB"/>
    <w:rsid w:val="00635984"/>
    <w:rsid w:val="00637B8B"/>
    <w:rsid w:val="0066546F"/>
    <w:rsid w:val="00666483"/>
    <w:rsid w:val="006730E1"/>
    <w:rsid w:val="0069344D"/>
    <w:rsid w:val="00693675"/>
    <w:rsid w:val="006A66DA"/>
    <w:rsid w:val="006B2CEA"/>
    <w:rsid w:val="006C46B0"/>
    <w:rsid w:val="006D1371"/>
    <w:rsid w:val="006E03D6"/>
    <w:rsid w:val="006E09E9"/>
    <w:rsid w:val="006E1377"/>
    <w:rsid w:val="006E6D61"/>
    <w:rsid w:val="006E7D3E"/>
    <w:rsid w:val="006F08E7"/>
    <w:rsid w:val="006F15E7"/>
    <w:rsid w:val="006F3DAB"/>
    <w:rsid w:val="007012D1"/>
    <w:rsid w:val="007044FB"/>
    <w:rsid w:val="007203F7"/>
    <w:rsid w:val="007257B8"/>
    <w:rsid w:val="00730075"/>
    <w:rsid w:val="00730838"/>
    <w:rsid w:val="007312A6"/>
    <w:rsid w:val="00731F9D"/>
    <w:rsid w:val="00735B6D"/>
    <w:rsid w:val="00736355"/>
    <w:rsid w:val="007419E2"/>
    <w:rsid w:val="00747ED3"/>
    <w:rsid w:val="00756AFC"/>
    <w:rsid w:val="007607F4"/>
    <w:rsid w:val="00766B58"/>
    <w:rsid w:val="00766E29"/>
    <w:rsid w:val="007765D4"/>
    <w:rsid w:val="00780AB7"/>
    <w:rsid w:val="00780F80"/>
    <w:rsid w:val="00785BAC"/>
    <w:rsid w:val="00785F5B"/>
    <w:rsid w:val="00793E3E"/>
    <w:rsid w:val="007A0DD7"/>
    <w:rsid w:val="007A5CBD"/>
    <w:rsid w:val="007A7647"/>
    <w:rsid w:val="007B0C19"/>
    <w:rsid w:val="007B0F8D"/>
    <w:rsid w:val="007B30B5"/>
    <w:rsid w:val="007B3FDD"/>
    <w:rsid w:val="007B5D4B"/>
    <w:rsid w:val="007B636D"/>
    <w:rsid w:val="007C258A"/>
    <w:rsid w:val="007C2CFD"/>
    <w:rsid w:val="007D2351"/>
    <w:rsid w:val="007D4CDD"/>
    <w:rsid w:val="007D71B0"/>
    <w:rsid w:val="007D7EA6"/>
    <w:rsid w:val="007E2A52"/>
    <w:rsid w:val="007E398E"/>
    <w:rsid w:val="007E4ED8"/>
    <w:rsid w:val="00802671"/>
    <w:rsid w:val="00817AB7"/>
    <w:rsid w:val="008216AE"/>
    <w:rsid w:val="00831B03"/>
    <w:rsid w:val="00833C8F"/>
    <w:rsid w:val="0083713A"/>
    <w:rsid w:val="00840B88"/>
    <w:rsid w:val="008432EE"/>
    <w:rsid w:val="00844C53"/>
    <w:rsid w:val="00856084"/>
    <w:rsid w:val="00857755"/>
    <w:rsid w:val="0086069F"/>
    <w:rsid w:val="00861804"/>
    <w:rsid w:val="00864347"/>
    <w:rsid w:val="008748B2"/>
    <w:rsid w:val="00875976"/>
    <w:rsid w:val="00884408"/>
    <w:rsid w:val="008939F9"/>
    <w:rsid w:val="008A0D47"/>
    <w:rsid w:val="008B6352"/>
    <w:rsid w:val="008C2C3E"/>
    <w:rsid w:val="008C396B"/>
    <w:rsid w:val="008C3B68"/>
    <w:rsid w:val="008D1946"/>
    <w:rsid w:val="008D1CF2"/>
    <w:rsid w:val="008D468F"/>
    <w:rsid w:val="008D66D8"/>
    <w:rsid w:val="008E285C"/>
    <w:rsid w:val="008E73A4"/>
    <w:rsid w:val="008F1701"/>
    <w:rsid w:val="008F1C05"/>
    <w:rsid w:val="008F573F"/>
    <w:rsid w:val="008F6864"/>
    <w:rsid w:val="00903360"/>
    <w:rsid w:val="00907DFD"/>
    <w:rsid w:val="00926189"/>
    <w:rsid w:val="009261AD"/>
    <w:rsid w:val="00943601"/>
    <w:rsid w:val="00944AB7"/>
    <w:rsid w:val="00974410"/>
    <w:rsid w:val="009754FD"/>
    <w:rsid w:val="009774E2"/>
    <w:rsid w:val="009859FC"/>
    <w:rsid w:val="0099382B"/>
    <w:rsid w:val="0099394E"/>
    <w:rsid w:val="009B44E6"/>
    <w:rsid w:val="009C1184"/>
    <w:rsid w:val="009C2B9D"/>
    <w:rsid w:val="009C3F51"/>
    <w:rsid w:val="009C7215"/>
    <w:rsid w:val="009D2539"/>
    <w:rsid w:val="009D3600"/>
    <w:rsid w:val="009E209B"/>
    <w:rsid w:val="009E4400"/>
    <w:rsid w:val="009E46D9"/>
    <w:rsid w:val="009E7071"/>
    <w:rsid w:val="009F616D"/>
    <w:rsid w:val="00A00EAD"/>
    <w:rsid w:val="00A03027"/>
    <w:rsid w:val="00A04F59"/>
    <w:rsid w:val="00A150D9"/>
    <w:rsid w:val="00A160EE"/>
    <w:rsid w:val="00A222A7"/>
    <w:rsid w:val="00A2475E"/>
    <w:rsid w:val="00A32893"/>
    <w:rsid w:val="00A34D59"/>
    <w:rsid w:val="00A36C55"/>
    <w:rsid w:val="00A36DBD"/>
    <w:rsid w:val="00A43D77"/>
    <w:rsid w:val="00A46153"/>
    <w:rsid w:val="00A55973"/>
    <w:rsid w:val="00A57B12"/>
    <w:rsid w:val="00A75C40"/>
    <w:rsid w:val="00A76967"/>
    <w:rsid w:val="00A81506"/>
    <w:rsid w:val="00A85616"/>
    <w:rsid w:val="00A85954"/>
    <w:rsid w:val="00A94FC0"/>
    <w:rsid w:val="00AA2C94"/>
    <w:rsid w:val="00AA30CB"/>
    <w:rsid w:val="00AA6FC6"/>
    <w:rsid w:val="00AB1DDE"/>
    <w:rsid w:val="00AB5DBC"/>
    <w:rsid w:val="00AD0AE0"/>
    <w:rsid w:val="00AD0DAA"/>
    <w:rsid w:val="00AD1C3B"/>
    <w:rsid w:val="00AD40FB"/>
    <w:rsid w:val="00AF7E10"/>
    <w:rsid w:val="00AF7FEA"/>
    <w:rsid w:val="00B02E1A"/>
    <w:rsid w:val="00B1422E"/>
    <w:rsid w:val="00B22817"/>
    <w:rsid w:val="00B23EB3"/>
    <w:rsid w:val="00B267BB"/>
    <w:rsid w:val="00B3016C"/>
    <w:rsid w:val="00B35447"/>
    <w:rsid w:val="00B5217F"/>
    <w:rsid w:val="00B61790"/>
    <w:rsid w:val="00B63556"/>
    <w:rsid w:val="00B63A35"/>
    <w:rsid w:val="00B85736"/>
    <w:rsid w:val="00BA0F65"/>
    <w:rsid w:val="00BA4FDF"/>
    <w:rsid w:val="00BB1D5D"/>
    <w:rsid w:val="00BB5C87"/>
    <w:rsid w:val="00BD1848"/>
    <w:rsid w:val="00BD2C74"/>
    <w:rsid w:val="00BD49A3"/>
    <w:rsid w:val="00BE0158"/>
    <w:rsid w:val="00BE1EC5"/>
    <w:rsid w:val="00BE2CBF"/>
    <w:rsid w:val="00BE4DF0"/>
    <w:rsid w:val="00BE79A7"/>
    <w:rsid w:val="00BF42F2"/>
    <w:rsid w:val="00BF5CA2"/>
    <w:rsid w:val="00BF77B6"/>
    <w:rsid w:val="00C07AE4"/>
    <w:rsid w:val="00C14C70"/>
    <w:rsid w:val="00C27873"/>
    <w:rsid w:val="00C31DA5"/>
    <w:rsid w:val="00C33C03"/>
    <w:rsid w:val="00C378D6"/>
    <w:rsid w:val="00C44031"/>
    <w:rsid w:val="00C4406D"/>
    <w:rsid w:val="00C52A3D"/>
    <w:rsid w:val="00C56A2E"/>
    <w:rsid w:val="00C8209D"/>
    <w:rsid w:val="00C823CD"/>
    <w:rsid w:val="00C83835"/>
    <w:rsid w:val="00C9563E"/>
    <w:rsid w:val="00CA2001"/>
    <w:rsid w:val="00CB48FC"/>
    <w:rsid w:val="00CB6DCE"/>
    <w:rsid w:val="00CB7E99"/>
    <w:rsid w:val="00CC13B1"/>
    <w:rsid w:val="00CF452C"/>
    <w:rsid w:val="00CF692F"/>
    <w:rsid w:val="00CF7AE8"/>
    <w:rsid w:val="00D02ADB"/>
    <w:rsid w:val="00D07EB7"/>
    <w:rsid w:val="00D128B7"/>
    <w:rsid w:val="00D16A19"/>
    <w:rsid w:val="00D2010C"/>
    <w:rsid w:val="00D26EF1"/>
    <w:rsid w:val="00D324B3"/>
    <w:rsid w:val="00D3413C"/>
    <w:rsid w:val="00D35D3A"/>
    <w:rsid w:val="00D44C0C"/>
    <w:rsid w:val="00D46E45"/>
    <w:rsid w:val="00D47F18"/>
    <w:rsid w:val="00D50D59"/>
    <w:rsid w:val="00D526E5"/>
    <w:rsid w:val="00D6081B"/>
    <w:rsid w:val="00D6197D"/>
    <w:rsid w:val="00D62A85"/>
    <w:rsid w:val="00D6426E"/>
    <w:rsid w:val="00D70EDD"/>
    <w:rsid w:val="00D70F39"/>
    <w:rsid w:val="00D731A8"/>
    <w:rsid w:val="00D74C04"/>
    <w:rsid w:val="00D855E4"/>
    <w:rsid w:val="00D913B7"/>
    <w:rsid w:val="00D949D1"/>
    <w:rsid w:val="00D97907"/>
    <w:rsid w:val="00DA4304"/>
    <w:rsid w:val="00DA5926"/>
    <w:rsid w:val="00DA62D1"/>
    <w:rsid w:val="00DB2F78"/>
    <w:rsid w:val="00DB5DBE"/>
    <w:rsid w:val="00DC100A"/>
    <w:rsid w:val="00DC277D"/>
    <w:rsid w:val="00DC3BFD"/>
    <w:rsid w:val="00DC5360"/>
    <w:rsid w:val="00DC6333"/>
    <w:rsid w:val="00DD0914"/>
    <w:rsid w:val="00DE6789"/>
    <w:rsid w:val="00DF0C55"/>
    <w:rsid w:val="00DF6867"/>
    <w:rsid w:val="00E04835"/>
    <w:rsid w:val="00E050B4"/>
    <w:rsid w:val="00E146AE"/>
    <w:rsid w:val="00E1795B"/>
    <w:rsid w:val="00E2722F"/>
    <w:rsid w:val="00E30507"/>
    <w:rsid w:val="00E36671"/>
    <w:rsid w:val="00E367F2"/>
    <w:rsid w:val="00E46828"/>
    <w:rsid w:val="00E56B5B"/>
    <w:rsid w:val="00E65C8F"/>
    <w:rsid w:val="00E706EB"/>
    <w:rsid w:val="00E73FCD"/>
    <w:rsid w:val="00E75EC5"/>
    <w:rsid w:val="00E81F2A"/>
    <w:rsid w:val="00E84F56"/>
    <w:rsid w:val="00E866CD"/>
    <w:rsid w:val="00E909AD"/>
    <w:rsid w:val="00E960B6"/>
    <w:rsid w:val="00EA3275"/>
    <w:rsid w:val="00EA4620"/>
    <w:rsid w:val="00EB2A83"/>
    <w:rsid w:val="00EB3A05"/>
    <w:rsid w:val="00EC15EA"/>
    <w:rsid w:val="00EC4A3D"/>
    <w:rsid w:val="00EC5AAC"/>
    <w:rsid w:val="00ED312E"/>
    <w:rsid w:val="00EF73DE"/>
    <w:rsid w:val="00F00047"/>
    <w:rsid w:val="00F0048B"/>
    <w:rsid w:val="00F019AA"/>
    <w:rsid w:val="00F1514D"/>
    <w:rsid w:val="00F20B77"/>
    <w:rsid w:val="00F220F2"/>
    <w:rsid w:val="00F3090C"/>
    <w:rsid w:val="00F44772"/>
    <w:rsid w:val="00F47A09"/>
    <w:rsid w:val="00F502E7"/>
    <w:rsid w:val="00F515C1"/>
    <w:rsid w:val="00F57D35"/>
    <w:rsid w:val="00F63F03"/>
    <w:rsid w:val="00F6434C"/>
    <w:rsid w:val="00F650C3"/>
    <w:rsid w:val="00F660DB"/>
    <w:rsid w:val="00F67228"/>
    <w:rsid w:val="00F675AD"/>
    <w:rsid w:val="00F7026D"/>
    <w:rsid w:val="00F82914"/>
    <w:rsid w:val="00F905DA"/>
    <w:rsid w:val="00FA023A"/>
    <w:rsid w:val="00FA17BC"/>
    <w:rsid w:val="00FA2029"/>
    <w:rsid w:val="00FA23A2"/>
    <w:rsid w:val="00FA3583"/>
    <w:rsid w:val="00FB37C2"/>
    <w:rsid w:val="00FB39D0"/>
    <w:rsid w:val="00FB64DA"/>
    <w:rsid w:val="00FC1565"/>
    <w:rsid w:val="00FC3F8E"/>
    <w:rsid w:val="00FD195E"/>
    <w:rsid w:val="00FD42AE"/>
    <w:rsid w:val="00FD5964"/>
    <w:rsid w:val="00FE0B78"/>
    <w:rsid w:val="00FE1154"/>
    <w:rsid w:val="00FE1BBB"/>
    <w:rsid w:val="00FE3C46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3715A8-B261-46E2-A4F7-99F6E8E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26894"/>
    <w:pPr>
      <w:spacing w:after="0" w:line="240" w:lineRule="auto"/>
    </w:pPr>
    <w:rPr>
      <w:rFonts w:asciiTheme="minorHAnsi" w:hAnsiTheme="minorHAnsi"/>
      <w:sz w:val="22"/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83BA2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F5C3F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2A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E4400"/>
  </w:style>
  <w:style w:type="paragraph" w:styleId="Voettekst">
    <w:name w:val="footer"/>
    <w:basedOn w:val="Standaard"/>
    <w:link w:val="VoettekstChar"/>
    <w:uiPriority w:val="99"/>
    <w:unhideWhenUsed/>
    <w:rsid w:val="009E44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400"/>
  </w:style>
  <w:style w:type="paragraph" w:styleId="Ballontekst">
    <w:name w:val="Balloon Text"/>
    <w:basedOn w:val="Standaard"/>
    <w:link w:val="BallontekstChar"/>
    <w:uiPriority w:val="99"/>
    <w:semiHidden/>
    <w:unhideWhenUsed/>
    <w:rsid w:val="009E440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4400"/>
    <w:rPr>
      <w:rFonts w:ascii="Tahoma" w:hAnsi="Tahoma" w:cs="Tahoma"/>
      <w:sz w:val="16"/>
      <w:szCs w:val="16"/>
    </w:rPr>
  </w:style>
  <w:style w:type="character" w:styleId="Paginanummer">
    <w:name w:val="page number"/>
    <w:basedOn w:val="Standaardalinea-lettertype"/>
    <w:uiPriority w:val="99"/>
    <w:semiHidden/>
    <w:unhideWhenUsed/>
    <w:rsid w:val="009E4400"/>
  </w:style>
  <w:style w:type="paragraph" w:styleId="Lijstalinea">
    <w:name w:val="List Paragraph"/>
    <w:basedOn w:val="Standaard"/>
    <w:uiPriority w:val="34"/>
    <w:qFormat/>
    <w:rsid w:val="00DA5926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04089B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040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6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83BA2"/>
    <w:rPr>
      <w:rFonts w:asciiTheme="minorHAnsi" w:eastAsiaTheme="majorEastAsia" w:hAnsiTheme="minorHAnsi" w:cstheme="majorBidi"/>
      <w:color w:val="365F91" w:themeColor="accent1" w:themeShade="BF"/>
      <w:sz w:val="32"/>
      <w:szCs w:val="32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1F5C3F"/>
    <w:rPr>
      <w:rFonts w:asciiTheme="minorHAnsi" w:eastAsiaTheme="majorEastAsia" w:hAnsiTheme="minorHAnsi" w:cstheme="majorBidi"/>
      <w:color w:val="365F91" w:themeColor="accent1" w:themeShade="BF"/>
      <w:sz w:val="26"/>
      <w:szCs w:val="26"/>
      <w:lang w:val="en-US"/>
    </w:rPr>
  </w:style>
  <w:style w:type="character" w:customStyle="1" w:styleId="normalchar1">
    <w:name w:val="normal__char1"/>
    <w:basedOn w:val="Standaardalinea-lettertype"/>
    <w:rsid w:val="00DC5360"/>
    <w:rPr>
      <w:rFonts w:ascii="Calibri" w:hAnsi="Calibri" w:hint="default"/>
      <w:sz w:val="22"/>
      <w:szCs w:val="22"/>
    </w:rPr>
  </w:style>
  <w:style w:type="character" w:customStyle="1" w:styleId="alt-edited1">
    <w:name w:val="alt-edited1"/>
    <w:basedOn w:val="Standaardalinea-lettertype"/>
    <w:rsid w:val="00C4406D"/>
    <w:rPr>
      <w:color w:val="4D90F0"/>
    </w:rPr>
  </w:style>
  <w:style w:type="character" w:customStyle="1" w:styleId="Kop3Char">
    <w:name w:val="Kop 3 Char"/>
    <w:basedOn w:val="Standaardalinea-lettertype"/>
    <w:link w:val="Kop3"/>
    <w:uiPriority w:val="9"/>
    <w:rsid w:val="00D62A8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Hyperlink">
    <w:name w:val="Hyperlink"/>
    <w:basedOn w:val="Standaardalinea-lettertype"/>
    <w:uiPriority w:val="99"/>
    <w:unhideWhenUsed/>
    <w:rsid w:val="00F220F2"/>
    <w:rPr>
      <w:color w:val="0000FF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546B5F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ention">
    <w:name w:val="Mention"/>
    <w:basedOn w:val="Standaardalinea-lettertype"/>
    <w:uiPriority w:val="99"/>
    <w:semiHidden/>
    <w:unhideWhenUsed/>
    <w:rsid w:val="00B6355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nocker@roc-teraa.nl" TargetMode="External"/><Relationship Id="rId13" Type="http://schemas.openxmlformats.org/officeDocument/2006/relationships/hyperlink" Target="http://www.codecadem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.porobic@roc-teraa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.v.d.dries@roc-teraa.n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min\Downloads\task%20-%20NAAM%20OPDRACHT%20-%20VAK%20-%20Vx%20-%20TTO%20-%20ICT%20college%202017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52C58-4549-4AA2-AE61-76DBF1E06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- NAAM OPDRACHT - VAK - Vx - TTO - ICT college 2017.dotx</Template>
  <TotalTime>98</TotalTime>
  <Pages>3</Pages>
  <Words>608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Memo template</vt:lpstr>
      <vt:lpstr>Memo template</vt:lpstr>
    </vt:vector>
  </TitlesOfParts>
  <Company>ROC Ter AA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template</dc:title>
  <dc:creator>Benjamin</dc:creator>
  <cp:lastModifiedBy>Damien Kusters</cp:lastModifiedBy>
  <cp:revision>2</cp:revision>
  <dcterms:created xsi:type="dcterms:W3CDTF">2017-09-27T13:38:00Z</dcterms:created>
  <dcterms:modified xsi:type="dcterms:W3CDTF">2017-09-27T13:38:00Z</dcterms:modified>
</cp:coreProperties>
</file>